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Ref471361557"/>
    <w:p w:rsidR="005507A6" w:rsidRDefault="005507A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96DEE6" wp14:editId="1CF1DA53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5A14" w:rsidRPr="00D147DA" w:rsidRDefault="00E25A14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1E96DEE6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y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">
                <v:rect id="Retângulo 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PSd8UA&#10;AADaAAAADwAAAGRycy9kb3ducmV2LnhtbESPQWvCQBSE7wX/w/KE3upGo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9J3xQAAANoAAAAPAAAAAAAAAAAAAAAAAJgCAABkcnMv&#10;ZG93bnJldi54bWxQSwUGAAAAAAQABAD1AAAAigM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1IYcEA&#10;AADaAAAADwAAAGRycy9kb3ducmV2LnhtbESPQYvCMBSE7wv+h/AEL4umyq5INYoogrd1Xb0/mmdb&#10;bV7aJmr890YQ9jjMzDfMbBFMJW7UutKyguEgAUGcWV1yruDwt+lPQDiPrLGyTAoe5GAx73zMMNX2&#10;zr902/tcRAi7FBUU3teplC4ryKAb2Jo4eifbGvRRtrnULd4j3FRylCRjabDkuFBgTauCssv+ahSE&#10;y8/p+/OwDo2pm43/Oja7M6FSvW5YTkF4Cv4//G5vtYIxvK7EG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tSGHBAAAA2gAAAA8AAAAAAAAAAAAAAAAAmAIAAGRycy9kb3du&#10;cmV2LnhtbFBLBQYAAAAABAAEAPUAAACGAwAAAAA=&#10;" adj="20657" fillcolor="#5b9bd5 [3204]" stroked="f" strokeweight="1pt">
                  <v:textbox inset=",0,14.4pt,0">
                    <w:txbxContent>
                      <w:p w:rsidR="00E25A14" w:rsidRPr="00D147DA" w:rsidRDefault="00E25A14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group id="Grupo 8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OC7MMA&#10;AADaAAAADwAAAGRycy9kb3ducmV2LnhtbESPzWrDMBCE74G8g9hCL6GRm0NJHMvGmASnxybpfbHW&#10;P6m1MpbquH36qlDocZiZb5gkm00vJhpdZ1nB8zoCQVxZ3XGj4Ho5Pm1BOI+ssbdMCr7IQZYuFwnG&#10;2t75jaazb0SAsItRQev9EEvpqpYMurUdiINX29GgD3JspB7xHuCml5soepEGOw4LLQ5UtFR9nD+N&#10;Av19Ke1kyqZYvb8e6rzcnsqbU+rxYc73IDzN/j/81z5pBTv4vRJugE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OC7MMAAADaAAAADwAAAAAAAAAAAAAAAACYAgAAZHJzL2Rv&#10;d25yZXYueG1sUEsFBgAAAAAEAAQA9QAAAIgD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OxwcMA&#10;AADbAAAADwAAAGRycy9kb3ducmV2LnhtbESPQW/CMAyF75P2HyJP2m2kTAKhQkAFaROXHYD9AK8x&#10;TaFxqiTQ7t/Ph0ncbL3n9z6vNqPv1J1iagMbmE4KUMR1sC03Br5PH28LUCkjW+wCk4FfSrBZPz+t&#10;sLRh4APdj7lREsKpRAMu577UOtWOPKZJ6IlFO4foMcsaG20jDhLuO/1eFHPtsWVpcNjTzlF9Pd68&#10;gZud7z5ns/F6+RlCFc9f22ofnDGvL2O1BJVpzA/z//XeCr7Qyy8y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Oxwc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97sEA&#10;AADbAAAADwAAAGRycy9kb3ducmV2LnhtbERP24rCMBB9F/yHMIJvmnphka5RRBBUBPGCsG9DM9t2&#10;bSYliVr/3ggLvs3hXGc6b0wl7uR8aVnBoJ+AIM6sLjlXcD6tehMQPiBrrCyTgid5mM/arSmm2j74&#10;QPdjyEUMYZ+igiKEOpXSZwUZ9H1bE0fu1zqDIUKXS+3wEcNNJYdJ8iUNlhwbCqxpWVB2Pd6Mgv34&#10;+YebmzkMR6dk43BXr7eXH6W6nWbxDSJQEz7if/dax/kDeP8S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fe7BAAAA2wAAAA8AAAAAAAAAAAAAAAAAmAIAAGRycy9kb3du&#10;cmV2LnhtbFBLBQYAAAAABAAEAPUAAACGAw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rCksMA&#10;AADbAAAADwAAAGRycy9kb3ducmV2LnhtbESPQWuDQBCF74H+h2UKucVVDyEY11AKpTnkEpOQ6+BO&#10;VerOWnebqL++WwjkNsN78943+W40nbjR4FrLCpIoBkFcWd1yreB8+lhtQDiPrLGzTAomcrArXhY5&#10;Ztre+Ui30tcihLDLUEHjfZ9J6aqGDLrI9sRB+7KDQR/WoZZ6wHsIN51M43gtDbYcGhrs6b2h6rv8&#10;NQqu9Rz36Y9Pks/LFMDmVu8Pk1LL1/FtC8LT6J/mx/VeB/wU/n8JA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rCks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g8MAA&#10;AADbAAAADwAAAGRycy9kb3ducmV2LnhtbERPS2sCMRC+F/wPYYTealbF12oUERRpTz4QvI2b2Qdu&#10;JkuS6vrvm0Kht/n4nrNYtaYWD3K+sqyg30tAEGdWV1woOJ+2H1MQPiBrrC2Tghd5WC07bwtMtX3y&#10;gR7HUIgYwj5FBWUITSqlz0oy6Hu2IY5cbp3BEKErpHb4jOGmloMkGUuDFceGEhvalJTdj99GgZXk&#10;crpMqtng04y/wnWXj25Gqfduu56DCNSGf/Gfe6/j/CH8/hIPk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Cg8MAAAADbAAAADwAAAAAAAAAAAAAAAACYAgAAZHJzL2Rvd25y&#10;ZXYueG1sUEsFBgAAAAAEAAQA9QAAAIUD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bVr8A&#10;AADbAAAADwAAAGRycy9kb3ducmV2LnhtbERPTWsCMRC9F/wPYQRvNVvRIlujVEGwx1r1PG6mm7Cb&#10;yZJE3f77RhC8zeN9zmLVu1ZcKUTrWcHbuABBXHltuVZw+Nm+zkHEhKyx9UwK/ijCajl4WWCp/Y2/&#10;6bpPtcghHEtUYFLqSiljZchhHPuOOHO/PjhMGYZa6oC3HO5aOSmKd+nQcm4w2NHGUNXsL05BMGnd&#10;HGZhPW02p6/t2drz0VulRsP+8wNEoj49xQ/3Tuf5U7j/k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8FtWvwAAANsAAAAPAAAAAAAAAAAAAAAAAJgCAABkcnMvZG93bnJl&#10;di54bWxQSwUGAAAAAAQABAD1AAAAhAM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4HR8AA&#10;AADbAAAADwAAAGRycy9kb3ducmV2LnhtbERP3WrCMBS+H/gO4QjejJlO2B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4HR8AAAADbAAAADwAAAAAAAAAAAAAAAACYAgAAZHJzL2Rvd25y&#10;ZXYueG1sUEsFBgAAAAAEAAQA9QAAAIUD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19V8AA&#10;AADbAAAADwAAAGRycy9kb3ducmV2LnhtbERPTUsDMRC9C/6HMII3m63gImvTYlsET4pVEG/DZpqs&#10;biYhiZvtvzeC4G0e73NWm9mNYqKYBs8KlosGBHHv9cBGwdvrw9UtiJSRNY6eScGJEmzW52cr7LQv&#10;/ELTIRtRQzh1qMDmHDopU2/JYVr4QFy5o48Oc4XRSB2x1HA3yuumaaXDgWuDxUA7S/3X4dspeG9N&#10;CTfFfnyGsj2Z5/3xKdpJqcuL+f4ORKY5/4v/3I+6zm/h95d6g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19V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PtMUA&#10;AADbAAAADwAAAGRycy9kb3ducmV2LnhtbERPS2vCQBC+F/wPywheim6aQyvRVaRFLS2F+EDwNmbH&#10;JDQ7G7KrJv313ULB23x8z5nOW1OJKzWutKzgaRSBIM6sLjlXsN8th2MQziNrrCyTgo4czGe9hykm&#10;2t54Q9etz0UIYZeggsL7OpHSZQUZdCNbEwfubBuDPsAml7rBWwg3lYyj6FkaLDk0FFjTa0HZ9/Zi&#10;FHx9+CM/pukp/lmv3lbdIf5Mu1ipQb9dTEB4av1d/O9+12H+C/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4+0xQAAANsAAAAPAAAAAAAAAAAAAAAAAJgCAABkcnMv&#10;ZG93bnJldi54bWxQSwUGAAAAAAQABAD1AAAAigM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HmcUA&#10;AADbAAAADwAAAGRycy9kb3ducmV2LnhtbESPQW/CMAyF75P2HyJP2m2kQ9OECgHBpLFxmigcys1q&#10;TFPROKXJoPv38wGJm633/N7n2WLwrbpQH5vABl5HGSjiKtiGawP73efLBFRMyBbbwGTgjyIs5o8P&#10;M8xtuPKWLkWqlYRwzNGAS6nLtY6VI49xFDpi0Y6h95hk7Wtte7xKuG/1OMvetceGpcFhRx+OqlPx&#10;6w2cl+uN/Tq8HX6KybZcuXO5Hm9KY56fhuUUVKIh3c23628r+AIrv8gA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8eZ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Fu08MA&#10;AADbAAAADwAAAGRycy9kb3ducmV2LnhtbERPTWvCQBC9C/0PyxS81U09aBNdQ1MQPBU0tuBtyI5J&#10;NDub7q6a9td3CwVv83ifs8wH04krOd9aVvA8SUAQV1a3XCvYl+unFxA+IGvsLJOCb/KQrx5GS8y0&#10;vfGWrrtQixjCPkMFTQh9JqWvGjLoJ7YnjtzROoMhQldL7fAWw00np0kykwZbjg0N9vTWUHXeXYyC&#10;0+aHD+/zYv3Vp9wW9an8+HSlUuPH4XUBItAQ7uJ/90bH+Sn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Fu08MAAADbAAAADwAAAAAAAAAAAAAAAACYAgAAZHJzL2Rv&#10;d25yZXYueG1sUEsFBgAAAAAEAAQA9QAAAIgD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5OBc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3r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5OBcAAAADbAAAADwAAAAAAAAAAAAAAAACYAgAAZHJzL2Rvd25y&#10;ZXYueG1sUEsFBgAAAAAEAAQA9QAAAIUD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ZfZcYA&#10;AADbAAAADwAAAGRycy9kb3ducmV2LnhtbESPT2vCQBTE7wW/w/KE3urGHEpJXUUKag9V6z/w+Mg+&#10;k9Ts2zS70W0/vSsUehxm5jfMaBJMLS7UusqyguEgAUGcW11xoWC/mz29gHAeWWNtmRT8kIPJuPcw&#10;wkzbK2/osvWFiBB2GSoovW8yKV1ekkE3sA1x9E62NeijbAupW7xGuKllmiTP0mDFcaHEht5Kys/b&#10;zihYLX+P68VnN/v6COa7O6zCfLkOSj32w/QVhKfg/8N/7XetIE3h/iX+AD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ZfZcYAAADbAAAADwAAAAAAAAAAAAAAAACYAgAAZHJz&#10;L2Rvd25yZXYueG1sUEsFBgAAAAAEAAQA9QAAAIsD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EA8MA&#10;AADbAAAADwAAAGRycy9kb3ducmV2LnhtbESP3YrCMBSE7xd8h3AEb5Y1raJ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aEA8MAAADbAAAADwAAAAAAAAAAAAAAAACYAgAAZHJzL2Rv&#10;d25yZXYueG1sUEsFBgAAAAAEAAQA9QAAAIgD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+YcUA&#10;AADbAAAADwAAAGRycy9kb3ducmV2LnhtbESPzWsCMRTE70L/h/AKvWm2K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f5hxQAAANsAAAAPAAAAAAAAAAAAAAAAAJgCAABkcnMv&#10;ZG93bnJldi54bWxQSwUGAAAAAAQABAD1AAAAigM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ILcIA&#10;AADbAAAADwAAAGRycy9kb3ducmV2LnhtbESPT2sCMRTE74V+h/CE3mriUv+wNUopWIrgwVXvj83r&#10;ZnHzsmxSd/32RhA8DjPzG2a5HlwjLtSF2rOGyViBIC69qbnScDxs3hcgQkQ22HgmDVcKsF69viwx&#10;N77nPV2KWIkE4ZCjBhtjm0sZSksOw9i3xMn7853DmGRXSdNhn+CukZlSM+mw5rRgsaVvS+W5+Hca&#10;eJsFy31QZrZbfFznPyc12Zy0fhsNX58gIg3xGX60f42GbAr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/Qgt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n88UA&#10;AADbAAAADwAAAGRycy9kb3ducmV2LnhtbESPQWuDQBSE74X+h+UVeqtrPASxbkKSUgi9NE0qxNvD&#10;fVGJ+1bcbdR/ny0Uehxm5hsmX0+mEzcaXGtZwSKKQRBXVrdcK/g+vb+kIJxH1thZJgUzOVivHh9y&#10;zLQd+YtuR1+LAGGXoYLG+z6T0lUNGXSR7YmDd7GDQR/kUEs94BjgppNJHC+lwZbDQoM97Rqqrscf&#10;o6A/bN/GXek+2iJJJz8X+8+yPiv1/DRtXkF4mvx/+K+91wqSJfx+C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KfzxQAAANsAAAAPAAAAAAAAAAAAAAAAAJgCAABkcnMv&#10;ZG93bnJldi54bWxQSwUGAAAAAAQABAD1AAAAigM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aH6MMA&#10;AADbAAAADwAAAGRycy9kb3ducmV2LnhtbESPT4vCMBTE78J+h/AWvNnUCirVKLIgLHgQ/8Hu7dk8&#10;22LzUpKo3W+/EQSPw8z8hpkvO9OIOzlfW1YwTFIQxIXVNZcKjof1YArCB2SNjWVS8EcelouP3hxz&#10;bR+8o/s+lCJC2OeooAqhzaX0RUUGfWJb4uhdrDMYonSl1A4fEW4amaXpWBqsOS5U2NJXRcV1fzMK&#10;Tputa3X2uz6PR6vDj7QbTbuzUv3PbjUDEagL7/Cr/a0VZB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aH6MMAAADbAAAADwAAAAAAAAAAAAAAAACYAgAAZHJzL2Rv&#10;d25yZXYueG1sUEsFBgAAAAAEAAQA9QAAAIgD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j+sEA&#10;AADbAAAADwAAAGRycy9kb3ducmV2LnhtbERPy4rCMBTdC/MP4Q7MzqYWEalGGZwHwwiC1Y27S3Nt&#10;6jQ3pYna8evNQnB5OO/5sreNuFDna8cKRkkKgrh0uuZKwX73NZyC8AFZY+OYFPyTh+XiZTDHXLsr&#10;b+lShErEEPY5KjAhtLmUvjRk0SeuJY7c0XUWQ4RdJXWH1xhuG5ml6URarDk2GGxpZaj8K85WwXj1&#10;e759bjL9UYxZn77XZrQ5GKXeXvv3GYhAfXiKH+4frSCLY+OX+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go/r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817MQA&#10;AADbAAAADwAAAGRycy9kb3ducmV2LnhtbESPzW7CMBCE75X6DtYicQMHRCFJMQhBK3HpgYQH2Mbb&#10;JGq8TmPnp29fV6rU42h2vtnZHyfTiIE6V1tWsFpGIIgLq2suFdzz10UMwnlkjY1lUvBNDo6Hx4c9&#10;ptqOfKMh86UIEHYpKqi8b1MpXVGRQbe0LXHwPmxn0AfZlVJ3OAa4aeQ6irbSYM2hocKWzhUVn1lv&#10;whv44uPNrvyi0/B06fP35PpWJ0rNZ9PpGYSnyf8f/6WvWsE6gd8tAQD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vNez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oTM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ihMwgAAANsAAAAPAAAAAAAAAAAAAAAAAJgCAABkcnMvZG93&#10;bnJldi54bWxQSwUGAAAAAAQABAD1AAAAhw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RT8MA&#10;AADbAAAADwAAAGRycy9kb3ducmV2LnhtbESPQWvCQBSE7wX/w/IEb3VjC6VENyJiwUuhtQoeH7vP&#10;bGL2bciuSeyv7xYKPQ4z8w2zWo+uET11ofKsYDHPQBBrbyouFRy/3h5fQYSIbLDxTAruFGBdTB5W&#10;mBs/8Cf1h1iKBOGQowIbY5tLGbQlh2HuW+LkXXznMCbZldJ0OCS4a+RTlr1IhxWnBYstbS3p6+Hm&#10;FFS2xvfTtw54kruj1/XHWVKp1Gw6bpYgIo3xP/zX3hsFzwv4/Z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hRT8MAAADbAAAADwAAAAAAAAAAAAAAAACYAgAAZHJzL2Rv&#10;d25yZXYueG1sUEsFBgAAAAAEAAQA9QAAAIgD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zHEMIA&#10;AADbAAAADwAAAGRycy9kb3ducmV2LnhtbESPQYvCMBSE7wv+h/AEb2uqguxWo6ggiD3pCl6fzbMp&#10;Ni+hiVr/vVlY2OMwM98w82VnG/GgNtSOFYyGGQji0umaKwWnn+3nF4gQkTU2jknBiwIsF72POeba&#10;PflAj2OsRIJwyFGBidHnUobSkMUwdJ44eVfXWoxJtpXULT4T3DZynGVTabHmtGDQ08ZQeTverYJi&#10;bb7r6rAfFWs59RdfnHer01mpQb9bzUBE6uJ/+K+90womY/j9kn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nMcQwgAAANsAAAAPAAAAAAAAAAAAAAAAAJgCAABkcnMvZG93&#10;bnJldi54bWxQSwUGAAAAAAQABAD1AAAAhwM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5507A6" w:rsidRP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Pr="005507A6" w:rsidRDefault="005507A6" w:rsidP="005507A6"/>
    <w:p w:rsidR="005507A6" w:rsidRDefault="005507A6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r w:rsidRPr="005507A6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My Study Life</w:t>
      </w:r>
    </w:p>
    <w:p w:rsidR="005507A6" w:rsidRDefault="00550A5F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Histórias de Usuário</w:t>
      </w:r>
    </w:p>
    <w:p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1509B1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1</w:t>
      </w:r>
      <w:bookmarkStart w:id="1" w:name="_GoBack"/>
      <w:bookmarkEnd w:id="1"/>
    </w:p>
    <w:p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>
        <w:tc>
          <w:tcPr>
            <w:tcW w:w="1418" w:type="dxa"/>
            <w:shd w:val="pct12" w:color="000000" w:fill="FFFFFF"/>
          </w:tcPr>
          <w:p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>
        <w:tc>
          <w:tcPr>
            <w:tcW w:w="1418" w:type="dxa"/>
          </w:tcPr>
          <w:p w:rsidR="00913F70" w:rsidRDefault="00550A5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</w:t>
            </w:r>
            <w:r w:rsidR="008375C5">
              <w:rPr>
                <w:rFonts w:ascii="Arial" w:hAnsi="Arial" w:cs="Arial"/>
                <w:sz w:val="20"/>
              </w:rPr>
              <w:t>/05/2016</w:t>
            </w:r>
          </w:p>
        </w:tc>
        <w:tc>
          <w:tcPr>
            <w:tcW w:w="992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:rsidR="00913F70" w:rsidRDefault="00550A5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Toda a Equipe</w:t>
            </w:r>
          </w:p>
        </w:tc>
      </w:tr>
      <w:tr w:rsidR="00913F70">
        <w:tc>
          <w:tcPr>
            <w:tcW w:w="1418" w:type="dxa"/>
          </w:tcPr>
          <w:p w:rsidR="00913F70" w:rsidRDefault="001509B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12/05/2016</w:t>
            </w:r>
          </w:p>
        </w:tc>
        <w:tc>
          <w:tcPr>
            <w:tcW w:w="992" w:type="dxa"/>
          </w:tcPr>
          <w:p w:rsidR="00913F70" w:rsidRDefault="001509B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:rsidR="00913F70" w:rsidRDefault="001509B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Divisão de histórias do sprint 1</w:t>
            </w:r>
          </w:p>
        </w:tc>
        <w:tc>
          <w:tcPr>
            <w:tcW w:w="2410" w:type="dxa"/>
          </w:tcPr>
          <w:p w:rsidR="00913F70" w:rsidRDefault="001509B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</w:tbl>
    <w:p w:rsidR="00913F70" w:rsidRDefault="00913F70"/>
    <w:p w:rsidR="00550A5F" w:rsidRDefault="00550A5F">
      <w:pPr>
        <w:sectPr w:rsidR="00550A5F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p w:rsidR="00550A5F" w:rsidRPr="00550A5F" w:rsidRDefault="00550A5F" w:rsidP="00550A5F">
      <w:pPr>
        <w:pStyle w:val="Ttulo1"/>
        <w:rPr>
          <w:szCs w:val="24"/>
        </w:rPr>
      </w:pPr>
      <w:r w:rsidRPr="00550A5F">
        <w:lastRenderedPageBreak/>
        <w:t>Histórias de Usuário</w:t>
      </w:r>
    </w:p>
    <w:p w:rsidR="00550A5F" w:rsidRPr="00550A5F" w:rsidRDefault="00550A5F" w:rsidP="00550A5F">
      <w:pPr>
        <w:spacing w:before="0" w:after="0"/>
        <w:jc w:val="left"/>
        <w:rPr>
          <w:szCs w:val="24"/>
        </w:rPr>
      </w:pPr>
    </w:p>
    <w:p w:rsidR="00550A5F" w:rsidRPr="00550A5F" w:rsidRDefault="00550A5F" w:rsidP="001938CD">
      <w:pPr>
        <w:pStyle w:val="PargrafodaLista"/>
        <w:numPr>
          <w:ilvl w:val="0"/>
          <w:numId w:val="5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 xml:space="preserve">Como aluno, eu quero criar uma conta </w:t>
      </w:r>
      <w:proofErr w:type="gramStart"/>
      <w:r w:rsidRPr="00550A5F">
        <w:rPr>
          <w:rFonts w:ascii="Arial" w:hAnsi="Arial" w:cs="Arial"/>
          <w:color w:val="000000"/>
          <w:sz w:val="22"/>
          <w:szCs w:val="22"/>
        </w:rPr>
        <w:t>no</w:t>
      </w:r>
      <w:proofErr w:type="gramEnd"/>
      <w:r w:rsidRPr="00550A5F">
        <w:rPr>
          <w:rFonts w:ascii="Arial" w:hAnsi="Arial" w:cs="Arial"/>
          <w:color w:val="000000"/>
          <w:sz w:val="22"/>
          <w:szCs w:val="22"/>
        </w:rPr>
        <w:t xml:space="preserve"> sistema para poder acessá-lo.</w:t>
      </w:r>
    </w:p>
    <w:p w:rsidR="00550A5F" w:rsidRPr="00550A5F" w:rsidRDefault="00550A5F" w:rsidP="001938CD">
      <w:pPr>
        <w:pStyle w:val="PargrafodaLista"/>
        <w:numPr>
          <w:ilvl w:val="0"/>
          <w:numId w:val="5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me autenticar no sistema para utilizar suas funcionalidades.</w:t>
      </w:r>
    </w:p>
    <w:p w:rsidR="00550A5F" w:rsidRPr="00550A5F" w:rsidRDefault="00550A5F" w:rsidP="001938CD">
      <w:pPr>
        <w:pStyle w:val="PargrafodaLista"/>
        <w:numPr>
          <w:ilvl w:val="0"/>
          <w:numId w:val="5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sair de uma conta do sistema por questões de segurança.</w:t>
      </w:r>
    </w:p>
    <w:p w:rsidR="00550A5F" w:rsidRPr="00550A5F" w:rsidRDefault="00550A5F" w:rsidP="001938CD">
      <w:pPr>
        <w:pStyle w:val="PargrafodaLista"/>
        <w:numPr>
          <w:ilvl w:val="0"/>
          <w:numId w:val="5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 xml:space="preserve">Como aluno, eu quero excluir minha conta de usuário para não </w:t>
      </w:r>
      <w:proofErr w:type="gramStart"/>
      <w:r w:rsidRPr="00550A5F">
        <w:rPr>
          <w:rFonts w:ascii="Arial" w:hAnsi="Arial" w:cs="Arial"/>
          <w:color w:val="000000"/>
          <w:sz w:val="22"/>
          <w:szCs w:val="22"/>
        </w:rPr>
        <w:t>utilizá-la</w:t>
      </w:r>
      <w:proofErr w:type="gramEnd"/>
      <w:r w:rsidRPr="00550A5F">
        <w:rPr>
          <w:rFonts w:ascii="Arial" w:hAnsi="Arial" w:cs="Arial"/>
          <w:color w:val="000000"/>
          <w:sz w:val="22"/>
          <w:szCs w:val="22"/>
        </w:rPr>
        <w:t xml:space="preserve"> mais.</w:t>
      </w:r>
    </w:p>
    <w:p w:rsidR="00550A5F" w:rsidRPr="00550A5F" w:rsidRDefault="00550A5F" w:rsidP="00550A5F">
      <w:pPr>
        <w:spacing w:before="0" w:after="0"/>
        <w:jc w:val="left"/>
        <w:rPr>
          <w:szCs w:val="24"/>
        </w:rPr>
      </w:pPr>
    </w:p>
    <w:p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modificar meu nome de usuário para ter um nome diferente.</w:t>
      </w:r>
    </w:p>
    <w:p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alterar minha senha de usuário para utilizar uma senha diferente.</w:t>
      </w:r>
    </w:p>
    <w:p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alterar meu e-mail de usuário para receber e-mail do sistema em outro endereço.</w:t>
      </w:r>
    </w:p>
    <w:p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recuperar minha senha através do e-mail para voltar a acessar o sistema.</w:t>
      </w:r>
    </w:p>
    <w:p w:rsidR="00550A5F" w:rsidRPr="00550A5F" w:rsidRDefault="00550A5F" w:rsidP="00550A5F">
      <w:pPr>
        <w:spacing w:before="0" w:after="0"/>
        <w:jc w:val="left"/>
        <w:rPr>
          <w:szCs w:val="24"/>
        </w:rPr>
      </w:pPr>
    </w:p>
    <w:p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cadastrar um novo ano letivo para organizar meus semestres letivos.</w:t>
      </w:r>
    </w:p>
    <w:p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cadastrar um novo semestre letivo para organizar minhas disciplinas.</w:t>
      </w:r>
    </w:p>
    <w:p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cadastrar uma nova disciplina para organizar meus horários, provas e trabalhos.</w:t>
      </w:r>
    </w:p>
    <w:p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cadastrar os horários de uma disciplina para consultar minhas aulas.</w:t>
      </w:r>
    </w:p>
    <w:p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cadastrar as datas de provas para não perder provas.</w:t>
      </w:r>
    </w:p>
    <w:p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cadastrar as datas de trabalhos para não perder a data de entrega dos trabalhos.</w:t>
      </w:r>
    </w:p>
    <w:p w:rsidR="00550A5F" w:rsidRPr="00550A5F" w:rsidRDefault="00550A5F" w:rsidP="00550A5F">
      <w:pPr>
        <w:spacing w:before="0" w:after="0"/>
        <w:jc w:val="left"/>
        <w:rPr>
          <w:szCs w:val="24"/>
        </w:rPr>
      </w:pPr>
    </w:p>
    <w:p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listar os anos letivos para ver meus anos letivos cadastrados.</w:t>
      </w:r>
    </w:p>
    <w:p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listar os semestres letivos para ver meus semestres letivos cadastrados.</w:t>
      </w:r>
    </w:p>
    <w:p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listar as disciplinas para ver minhas disciplinas cadastradas.</w:t>
      </w:r>
    </w:p>
    <w:p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listar os horários de uma disciplina para ver meus horários de aula.</w:t>
      </w:r>
    </w:p>
    <w:p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listar as datas de provas para ver quando são as provas das minhas disciplinas.</w:t>
      </w:r>
    </w:p>
    <w:p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listar as datas de trabalhos para ver as datas de entregas dos meus trabalhos.</w:t>
      </w:r>
    </w:p>
    <w:p w:rsidR="00550A5F" w:rsidRPr="00550A5F" w:rsidRDefault="00550A5F" w:rsidP="00550A5F">
      <w:pPr>
        <w:spacing w:before="0" w:after="0"/>
        <w:jc w:val="left"/>
        <w:rPr>
          <w:szCs w:val="24"/>
        </w:rPr>
      </w:pPr>
    </w:p>
    <w:p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modificar um ano letivo para alterar seu nome, data de início ou de término.</w:t>
      </w:r>
    </w:p>
    <w:p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modificar um semestre letivo para alterar seu nome, data de início ou de término ou o ano letivo.</w:t>
      </w:r>
    </w:p>
    <w:p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modificar uma disciplina para alterar o nome da disciplina, nome do professor ou o semestre letivo.</w:t>
      </w:r>
    </w:p>
    <w:p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lastRenderedPageBreak/>
        <w:t>Como aluno, eu quero modificar o horário de uma disciplina para alterar o horário, sala ou o dia da semana.</w:t>
      </w:r>
    </w:p>
    <w:p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modificar uma data de prova para alterar a disciplina dela, a descrição, a data ou o horário.</w:t>
      </w:r>
    </w:p>
    <w:p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modificar uma data de trabalho para alterar a disciplina dele, a descrição, a data ou o horário.</w:t>
      </w:r>
    </w:p>
    <w:p w:rsidR="00550A5F" w:rsidRPr="00550A5F" w:rsidRDefault="00550A5F" w:rsidP="00550A5F">
      <w:pPr>
        <w:spacing w:before="0" w:after="0"/>
        <w:jc w:val="left"/>
        <w:rPr>
          <w:szCs w:val="24"/>
        </w:rPr>
      </w:pPr>
    </w:p>
    <w:p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excluir um ano letivo para removê-lo da minha conta.</w:t>
      </w:r>
    </w:p>
    <w:p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excluir um semestre letivo para removê-lo da minha conta.</w:t>
      </w:r>
    </w:p>
    <w:p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excluir uma disciplina para removê-lo da minha conta.</w:t>
      </w:r>
    </w:p>
    <w:p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excluir o horário de uma disciplina para removê-lo da minha conta.</w:t>
      </w:r>
    </w:p>
    <w:p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excluir a data de uma prova para removê-la da minha conta.</w:t>
      </w:r>
    </w:p>
    <w:p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excluir a data de um trabalho para removê-la da minha conta.</w:t>
      </w:r>
    </w:p>
    <w:p w:rsidR="00550A5F" w:rsidRPr="00550A5F" w:rsidRDefault="00550A5F" w:rsidP="00550A5F">
      <w:pPr>
        <w:spacing w:before="0" w:after="0"/>
        <w:jc w:val="left"/>
        <w:rPr>
          <w:szCs w:val="24"/>
        </w:rPr>
      </w:pPr>
    </w:p>
    <w:p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que o sistema sincronize meus dados com o Google Calendar para acessá-los a partir do calendário.</w:t>
      </w:r>
    </w:p>
    <w:p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que o sistema crie lembretes no Google Calendar para receber notificações de aulas, provas e trabalhos.</w:t>
      </w:r>
    </w:p>
    <w:p w:rsidR="00550A5F" w:rsidRPr="00550A5F" w:rsidRDefault="00550A5F" w:rsidP="00550A5F">
      <w:pPr>
        <w:pStyle w:val="PargrafodaLista"/>
        <w:numPr>
          <w:ilvl w:val="0"/>
          <w:numId w:val="50"/>
        </w:numPr>
        <w:spacing w:before="0" w:after="0"/>
        <w:jc w:val="left"/>
        <w:rPr>
          <w:szCs w:val="24"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que o sistema sincronize meus dados com o Microsoft Calendar para acessá-los a partir do calendário.</w:t>
      </w:r>
    </w:p>
    <w:p w:rsidR="00632F64" w:rsidRPr="00550A5F" w:rsidRDefault="00550A5F" w:rsidP="00C65387">
      <w:pPr>
        <w:pStyle w:val="PargrafodaLista"/>
        <w:numPr>
          <w:ilvl w:val="0"/>
          <w:numId w:val="50"/>
        </w:numPr>
        <w:outlineLvl w:val="0"/>
        <w:rPr>
          <w:iCs/>
        </w:rPr>
      </w:pPr>
      <w:r w:rsidRPr="00550A5F">
        <w:rPr>
          <w:rFonts w:ascii="Arial" w:hAnsi="Arial" w:cs="Arial"/>
          <w:color w:val="000000"/>
          <w:sz w:val="22"/>
          <w:szCs w:val="22"/>
        </w:rPr>
        <w:t>Como aluno, eu quero que o sistema crie lembretes no Microsoft Calendar para receber notificações de aulas, provas e trabalhos.</w:t>
      </w:r>
      <w:bookmarkEnd w:id="0"/>
    </w:p>
    <w:sectPr w:rsidR="00632F64" w:rsidRPr="00550A5F">
      <w:headerReference w:type="default" r:id="rId8"/>
      <w:footerReference w:type="default" r:id="rId9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EE4" w:rsidRDefault="00E26EE4">
      <w:pPr>
        <w:spacing w:before="0" w:after="0"/>
      </w:pPr>
      <w:r>
        <w:separator/>
      </w:r>
    </w:p>
  </w:endnote>
  <w:endnote w:type="continuationSeparator" w:id="0">
    <w:p w:rsidR="00E26EE4" w:rsidRDefault="00E26EE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E25A14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E25A14" w:rsidRDefault="00550A5F">
          <w:pPr>
            <w:pStyle w:val="Rodap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>Histórias de Usuário</w:t>
          </w:r>
        </w:p>
        <w:p w:rsidR="00E25A14" w:rsidRDefault="00E25A14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 w:rsidR="00550A5F" w:rsidRPr="00550A5F">
            <w:rPr>
              <w:snapToGrid w:val="0"/>
              <w:lang w:eastAsia="en-US"/>
            </w:rPr>
            <w:t>MSL_HU_HistoriasDeUsuario.docx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:rsidR="00E25A14" w:rsidRDefault="00E25A14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509B1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1509B1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  <w:tr w:rsidR="00E25A14">
      <w:trPr>
        <w:cantSplit/>
        <w:trHeight w:val="367"/>
      </w:trPr>
      <w:tc>
        <w:tcPr>
          <w:tcW w:w="4503" w:type="dxa"/>
          <w:vMerge/>
        </w:tcPr>
        <w:p w:rsidR="00E25A14" w:rsidRDefault="00E25A14">
          <w:pPr>
            <w:pStyle w:val="Rodap"/>
          </w:pPr>
        </w:p>
      </w:tc>
      <w:tc>
        <w:tcPr>
          <w:tcW w:w="4783" w:type="dxa"/>
          <w:vAlign w:val="bottom"/>
        </w:tcPr>
        <w:p w:rsidR="00E25A14" w:rsidRDefault="00E25A14">
          <w:pPr>
            <w:pStyle w:val="Rodap"/>
            <w:jc w:val="right"/>
          </w:pPr>
          <w:r>
            <w:t xml:space="preserve">Última Atualização: </w:t>
          </w:r>
          <w:r w:rsidR="00E26EE4">
            <w:fldChar w:fldCharType="begin"/>
          </w:r>
          <w:r w:rsidR="00E26EE4">
            <w:instrText xml:space="preserve"> SAVEDATE  \* MERGEFORMAT </w:instrText>
          </w:r>
          <w:r w:rsidR="00E26EE4">
            <w:fldChar w:fldCharType="separate"/>
          </w:r>
          <w:r w:rsidR="001938CD">
            <w:rPr>
              <w:noProof/>
            </w:rPr>
            <w:t>12/05/2016 16:57:00</w:t>
          </w:r>
          <w:r w:rsidR="00E26EE4">
            <w:rPr>
              <w:noProof/>
            </w:rPr>
            <w:fldChar w:fldCharType="end"/>
          </w:r>
          <w:r>
            <w:t>h</w:t>
          </w:r>
        </w:p>
      </w:tc>
    </w:tr>
  </w:tbl>
  <w:p w:rsidR="00E25A14" w:rsidRDefault="00E25A1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EE4" w:rsidRDefault="00E26EE4">
      <w:pPr>
        <w:spacing w:before="0" w:after="0"/>
      </w:pPr>
      <w:r>
        <w:separator/>
      </w:r>
    </w:p>
  </w:footnote>
  <w:footnote w:type="continuationSeparator" w:id="0">
    <w:p w:rsidR="00E26EE4" w:rsidRDefault="00E26EE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A14" w:rsidRDefault="00E25A14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A5501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73AB9"/>
    <w:multiLevelType w:val="hybridMultilevel"/>
    <w:tmpl w:val="0242FC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9B97D82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25844"/>
    <w:multiLevelType w:val="hybridMultilevel"/>
    <w:tmpl w:val="518AB1F8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1C8847EE"/>
    <w:multiLevelType w:val="hybridMultilevel"/>
    <w:tmpl w:val="7898BF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1F897286"/>
    <w:multiLevelType w:val="hybridMultilevel"/>
    <w:tmpl w:val="61522306"/>
    <w:lvl w:ilvl="0" w:tplc="F296E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43AC0"/>
    <w:multiLevelType w:val="hybridMultilevel"/>
    <w:tmpl w:val="536CC2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44297"/>
    <w:multiLevelType w:val="hybridMultilevel"/>
    <w:tmpl w:val="CFA2EE9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9274D"/>
    <w:multiLevelType w:val="hybridMultilevel"/>
    <w:tmpl w:val="C48E0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B4877"/>
    <w:multiLevelType w:val="hybridMultilevel"/>
    <w:tmpl w:val="D53289D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EF587D"/>
    <w:multiLevelType w:val="hybridMultilevel"/>
    <w:tmpl w:val="F9249B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EC0AB5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E221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652C7"/>
    <w:multiLevelType w:val="hybridMultilevel"/>
    <w:tmpl w:val="AF70CB4A"/>
    <w:lvl w:ilvl="0" w:tplc="809AF3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0421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889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2E2D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B0E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F244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B48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EAD3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814D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258CF"/>
    <w:multiLevelType w:val="hybridMultilevel"/>
    <w:tmpl w:val="CFA2EE94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F8386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C406D97"/>
    <w:multiLevelType w:val="hybridMultilevel"/>
    <w:tmpl w:val="24B6C9CE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865BE4"/>
    <w:multiLevelType w:val="hybridMultilevel"/>
    <w:tmpl w:val="61522306"/>
    <w:lvl w:ilvl="0" w:tplc="BDE221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F05147E"/>
    <w:multiLevelType w:val="hybridMultilevel"/>
    <w:tmpl w:val="F9249BDC"/>
    <w:lvl w:ilvl="0" w:tplc="BC14BAE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12787"/>
    <w:multiLevelType w:val="multilevel"/>
    <w:tmpl w:val="4378C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9614B"/>
    <w:multiLevelType w:val="hybridMultilevel"/>
    <w:tmpl w:val="615223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F0990"/>
    <w:multiLevelType w:val="hybridMultilevel"/>
    <w:tmpl w:val="000ABE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10"/>
  </w:num>
  <w:num w:numId="4">
    <w:abstractNumId w:val="8"/>
  </w:num>
  <w:num w:numId="5">
    <w:abstractNumId w:val="37"/>
  </w:num>
  <w:num w:numId="6">
    <w:abstractNumId w:val="1"/>
  </w:num>
  <w:num w:numId="7">
    <w:abstractNumId w:val="29"/>
  </w:num>
  <w:num w:numId="8">
    <w:abstractNumId w:val="4"/>
  </w:num>
  <w:num w:numId="9">
    <w:abstractNumId w:val="41"/>
  </w:num>
  <w:num w:numId="10">
    <w:abstractNumId w:val="16"/>
  </w:num>
  <w:num w:numId="11">
    <w:abstractNumId w:val="34"/>
  </w:num>
  <w:num w:numId="12">
    <w:abstractNumId w:val="38"/>
  </w:num>
  <w:num w:numId="13">
    <w:abstractNumId w:val="0"/>
  </w:num>
  <w:num w:numId="14">
    <w:abstractNumId w:val="15"/>
  </w:num>
  <w:num w:numId="15">
    <w:abstractNumId w:val="33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3"/>
  </w:num>
  <w:num w:numId="23">
    <w:abstractNumId w:val="26"/>
  </w:num>
  <w:num w:numId="24">
    <w:abstractNumId w:val="14"/>
  </w:num>
  <w:num w:numId="25">
    <w:abstractNumId w:val="21"/>
  </w:num>
  <w:num w:numId="26">
    <w:abstractNumId w:val="44"/>
  </w:num>
  <w:num w:numId="27">
    <w:abstractNumId w:val="5"/>
  </w:num>
  <w:num w:numId="28">
    <w:abstractNumId w:val="28"/>
  </w:num>
  <w:num w:numId="29">
    <w:abstractNumId w:val="9"/>
  </w:num>
  <w:num w:numId="30">
    <w:abstractNumId w:val="17"/>
  </w:num>
  <w:num w:numId="31">
    <w:abstractNumId w:val="32"/>
  </w:num>
  <w:num w:numId="32">
    <w:abstractNumId w:val="40"/>
  </w:num>
  <w:num w:numId="33">
    <w:abstractNumId w:val="36"/>
  </w:num>
  <w:num w:numId="34">
    <w:abstractNumId w:val="12"/>
  </w:num>
  <w:num w:numId="35">
    <w:abstractNumId w:val="25"/>
  </w:num>
  <w:num w:numId="36">
    <w:abstractNumId w:val="19"/>
  </w:num>
  <w:num w:numId="37">
    <w:abstractNumId w:val="24"/>
  </w:num>
  <w:num w:numId="38">
    <w:abstractNumId w:val="35"/>
  </w:num>
  <w:num w:numId="39">
    <w:abstractNumId w:val="23"/>
  </w:num>
  <w:num w:numId="40">
    <w:abstractNumId w:val="7"/>
  </w:num>
  <w:num w:numId="41">
    <w:abstractNumId w:val="20"/>
  </w:num>
  <w:num w:numId="42">
    <w:abstractNumId w:val="27"/>
  </w:num>
  <w:num w:numId="43">
    <w:abstractNumId w:val="31"/>
  </w:num>
  <w:num w:numId="44">
    <w:abstractNumId w:val="22"/>
  </w:num>
  <w:num w:numId="45">
    <w:abstractNumId w:val="11"/>
  </w:num>
  <w:num w:numId="46">
    <w:abstractNumId w:val="18"/>
  </w:num>
  <w:num w:numId="47">
    <w:abstractNumId w:val="6"/>
  </w:num>
  <w:num w:numId="48">
    <w:abstractNumId w:val="43"/>
  </w:num>
  <w:num w:numId="49">
    <w:abstractNumId w:val="42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22"/>
    <w:rsid w:val="00021118"/>
    <w:rsid w:val="00036B2B"/>
    <w:rsid w:val="000911F2"/>
    <w:rsid w:val="000E39D9"/>
    <w:rsid w:val="00101CAB"/>
    <w:rsid w:val="001301B0"/>
    <w:rsid w:val="001509B1"/>
    <w:rsid w:val="001938CD"/>
    <w:rsid w:val="001A4882"/>
    <w:rsid w:val="001A7A92"/>
    <w:rsid w:val="001C3237"/>
    <w:rsid w:val="001E7B47"/>
    <w:rsid w:val="002B2AD1"/>
    <w:rsid w:val="002E55F2"/>
    <w:rsid w:val="00310DF5"/>
    <w:rsid w:val="004A336E"/>
    <w:rsid w:val="004E7BEF"/>
    <w:rsid w:val="005305FD"/>
    <w:rsid w:val="005369B9"/>
    <w:rsid w:val="00541E11"/>
    <w:rsid w:val="005507A6"/>
    <w:rsid w:val="00550A5F"/>
    <w:rsid w:val="005571BF"/>
    <w:rsid w:val="00560143"/>
    <w:rsid w:val="005A7818"/>
    <w:rsid w:val="005B63A2"/>
    <w:rsid w:val="006073EF"/>
    <w:rsid w:val="00632F64"/>
    <w:rsid w:val="006454EC"/>
    <w:rsid w:val="006A589E"/>
    <w:rsid w:val="006F15FD"/>
    <w:rsid w:val="00787689"/>
    <w:rsid w:val="00816D65"/>
    <w:rsid w:val="008375C5"/>
    <w:rsid w:val="00883E7F"/>
    <w:rsid w:val="00913F70"/>
    <w:rsid w:val="009C0692"/>
    <w:rsid w:val="009C1CDA"/>
    <w:rsid w:val="009F7430"/>
    <w:rsid w:val="00A3667B"/>
    <w:rsid w:val="00A43563"/>
    <w:rsid w:val="00A56D09"/>
    <w:rsid w:val="00A73422"/>
    <w:rsid w:val="00A92A3F"/>
    <w:rsid w:val="00AB038F"/>
    <w:rsid w:val="00B1013D"/>
    <w:rsid w:val="00B72CDB"/>
    <w:rsid w:val="00B96127"/>
    <w:rsid w:val="00BC7D3B"/>
    <w:rsid w:val="00C675AA"/>
    <w:rsid w:val="00CA2CDB"/>
    <w:rsid w:val="00CB5C94"/>
    <w:rsid w:val="00CC7C45"/>
    <w:rsid w:val="00CE0F9D"/>
    <w:rsid w:val="00CF059E"/>
    <w:rsid w:val="00CF7CAE"/>
    <w:rsid w:val="00D05F81"/>
    <w:rsid w:val="00D608C0"/>
    <w:rsid w:val="00D86C47"/>
    <w:rsid w:val="00DB3BD9"/>
    <w:rsid w:val="00DF7548"/>
    <w:rsid w:val="00E25A14"/>
    <w:rsid w:val="00E26EE4"/>
    <w:rsid w:val="00F000F8"/>
    <w:rsid w:val="00F13020"/>
    <w:rsid w:val="00F8364E"/>
    <w:rsid w:val="00F86D93"/>
    <w:rsid w:val="00FA6DCA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95D22D-419E-4A75-B1AE-D26719AB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0A5F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FAFE6-1AF2-4765-BEF9-318CF7985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PlanoProjetoi.dot</Template>
  <TotalTime>269</TotalTime>
  <Pages>4</Pages>
  <Words>574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3670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Jean Marcos</cp:lastModifiedBy>
  <cp:revision>58</cp:revision>
  <cp:lastPrinted>2003-08-11T20:30:00Z</cp:lastPrinted>
  <dcterms:created xsi:type="dcterms:W3CDTF">2016-05-11T19:46:00Z</dcterms:created>
  <dcterms:modified xsi:type="dcterms:W3CDTF">2016-05-12T23:04:00Z</dcterms:modified>
</cp:coreProperties>
</file>