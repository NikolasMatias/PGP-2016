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33FEDE" wp14:editId="0BC57A5F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y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">
                <v:rect id="Retâ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IYcEA&#10;AADaAAAADwAAAGRycy9kb3ducmV2LnhtbESPQYvCMBSE7wv+h/AEL4umyq5INYoogrd1Xb0/mmdb&#10;bV7aJmr890YQ9jjMzDfMbBFMJW7UutKyguEgAUGcWV1yruDwt+lPQDiPrLGyTAoe5GAx73zMMNX2&#10;zr902/tcRAi7FBUU3teplC4ryKAb2Jo4eifbGvRRtrnULd4j3FRylCRjabDkuFBgTauCssv+ahSE&#10;y8/p+/OwDo2pm43/Oja7M6FSvW5YTkF4Cv4//G5vtYIxvK7EG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SGHBAAAA2gAAAA8AAAAAAAAAAAAAAAAAmAIAAGRycy9kb3du&#10;cmV2LnhtbFBLBQYAAAAABAAEAPUAAACGAw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895ABE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Senhas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913F70" w:rsidRDefault="00913F70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895ABE" w:rsidP="00550A5F">
      <w:pPr>
        <w:pStyle w:val="Ttulo1"/>
        <w:rPr>
          <w:szCs w:val="24"/>
        </w:rPr>
      </w:pPr>
      <w:r>
        <w:lastRenderedPageBreak/>
        <w:t>Senhas</w:t>
      </w:r>
    </w:p>
    <w:p w:rsidR="00BE036F" w:rsidRPr="00BE036F" w:rsidRDefault="00BE036F" w:rsidP="00BE036F">
      <w:pPr>
        <w:pStyle w:val="Ttulo2"/>
      </w:pPr>
      <w:proofErr w:type="spellStart"/>
      <w:r>
        <w:t>Mysql</w:t>
      </w:r>
      <w:proofErr w:type="spellEnd"/>
      <w:r>
        <w:t xml:space="preserve"> root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Endereço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Usuário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root</w:t>
            </w:r>
            <w:proofErr w:type="gramEnd"/>
          </w:p>
        </w:tc>
      </w:tr>
      <w:tr w:rsidR="00BE036F" w:rsidRPr="00895ABE" w:rsidTr="00424C30">
        <w:tc>
          <w:tcPr>
            <w:tcW w:w="2263" w:type="dxa"/>
            <w:shd w:val="clear" w:color="auto" w:fill="AEAAAA" w:themeFill="background2" w:themeFillShade="BF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Senha</w:t>
            </w:r>
          </w:p>
        </w:tc>
        <w:tc>
          <w:tcPr>
            <w:tcW w:w="6797" w:type="dxa"/>
          </w:tcPr>
          <w:p w:rsidR="00BE036F" w:rsidRPr="00895ABE" w:rsidRDefault="00BE036F" w:rsidP="00424C30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E036F" w:rsidRPr="00BE036F" w:rsidRDefault="00BE036F" w:rsidP="00BE036F"/>
    <w:p w:rsidR="00895ABE" w:rsidRPr="00895ABE" w:rsidRDefault="00895ABE" w:rsidP="00895ABE">
      <w:pPr>
        <w:pStyle w:val="Ttulo2"/>
      </w:pPr>
      <w:r>
        <w:t>Banco de Dados</w:t>
      </w:r>
      <w:r w:rsidR="00BE036F">
        <w:t xml:space="preserve"> Aplicação</w:t>
      </w:r>
      <w:bookmarkStart w:id="1" w:name="_GoBack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bookmarkEnd w:id="0"/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Endereço</w:t>
            </w:r>
          </w:p>
        </w:tc>
        <w:tc>
          <w:tcPr>
            <w:tcW w:w="6797" w:type="dxa"/>
          </w:tcPr>
          <w:p w:rsidR="00B01513" w:rsidRPr="00895ABE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Usuário</w:t>
            </w:r>
          </w:p>
        </w:tc>
        <w:tc>
          <w:tcPr>
            <w:tcW w:w="6797" w:type="dxa"/>
          </w:tcPr>
          <w:p w:rsidR="00B01513" w:rsidRPr="00895ABE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B01513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B01513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Nome Banco</w:t>
            </w:r>
          </w:p>
        </w:tc>
        <w:tc>
          <w:tcPr>
            <w:tcW w:w="6797" w:type="dxa"/>
          </w:tcPr>
          <w:p w:rsidR="00B01513" w:rsidRPr="00895ABE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  <w:tr w:rsidR="00895ABE" w:rsidRPr="00895ABE" w:rsidTr="00895ABE">
        <w:tc>
          <w:tcPr>
            <w:tcW w:w="2263" w:type="dxa"/>
            <w:shd w:val="clear" w:color="auto" w:fill="AEAAAA" w:themeFill="background2" w:themeFillShade="BF"/>
          </w:tcPr>
          <w:p w:rsidR="00895ABE" w:rsidRPr="00895ABE" w:rsidRDefault="00895ABE" w:rsidP="00B01513">
            <w:pPr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895ABE">
              <w:rPr>
                <w:rFonts w:ascii="Times New Roman" w:hAnsi="Times New Roman" w:cs="Times New Roman"/>
                <w:b/>
                <w:iCs/>
              </w:rPr>
              <w:t>Senha</w:t>
            </w:r>
          </w:p>
        </w:tc>
        <w:tc>
          <w:tcPr>
            <w:tcW w:w="6797" w:type="dxa"/>
          </w:tcPr>
          <w:p w:rsidR="00895ABE" w:rsidRPr="00895ABE" w:rsidRDefault="00895ABE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</w:p>
        </w:tc>
      </w:tr>
    </w:tbl>
    <w:p w:rsidR="00B01513" w:rsidRDefault="00B01513" w:rsidP="00B01513">
      <w:pPr>
        <w:outlineLvl w:val="0"/>
        <w:rPr>
          <w:iCs/>
        </w:rPr>
      </w:pPr>
    </w:p>
    <w:sectPr w:rsid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19" w:rsidRDefault="00E07F19">
      <w:pPr>
        <w:spacing w:before="0" w:after="0"/>
      </w:pPr>
      <w:r>
        <w:separator/>
      </w:r>
    </w:p>
  </w:endnote>
  <w:endnote w:type="continuationSeparator" w:id="0">
    <w:p w:rsidR="00E07F19" w:rsidRDefault="00E07F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529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D529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E07F19">
            <w:fldChar w:fldCharType="begin"/>
          </w:r>
          <w:r w:rsidR="00E07F19">
            <w:instrText xml:space="preserve"> SAVEDATE  \* MERGEFORMAT </w:instrText>
          </w:r>
          <w:r w:rsidR="00E07F19">
            <w:fldChar w:fldCharType="separate"/>
          </w:r>
          <w:r w:rsidR="00895ABE">
            <w:rPr>
              <w:noProof/>
            </w:rPr>
            <w:t>13/05/2016 13:22:00</w:t>
          </w:r>
          <w:r w:rsidR="00E07F19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19" w:rsidRDefault="00E07F19">
      <w:pPr>
        <w:spacing w:before="0" w:after="0"/>
      </w:pPr>
      <w:r>
        <w:separator/>
      </w:r>
    </w:p>
  </w:footnote>
  <w:footnote w:type="continuationSeparator" w:id="0">
    <w:p w:rsidR="00E07F19" w:rsidRDefault="00E07F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4A336E"/>
    <w:rsid w:val="004E7BEF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F15FD"/>
    <w:rsid w:val="00787689"/>
    <w:rsid w:val="00816D65"/>
    <w:rsid w:val="008375C5"/>
    <w:rsid w:val="00883E7F"/>
    <w:rsid w:val="00895ABE"/>
    <w:rsid w:val="00913F70"/>
    <w:rsid w:val="009C0692"/>
    <w:rsid w:val="009C1CDA"/>
    <w:rsid w:val="009F7430"/>
    <w:rsid w:val="00A3667B"/>
    <w:rsid w:val="00A43563"/>
    <w:rsid w:val="00A56D09"/>
    <w:rsid w:val="00A73422"/>
    <w:rsid w:val="00A92A3F"/>
    <w:rsid w:val="00AB038F"/>
    <w:rsid w:val="00AD5296"/>
    <w:rsid w:val="00B01513"/>
    <w:rsid w:val="00B1013D"/>
    <w:rsid w:val="00B72CDB"/>
    <w:rsid w:val="00B96127"/>
    <w:rsid w:val="00BC7D3B"/>
    <w:rsid w:val="00BE036F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F7548"/>
    <w:rsid w:val="00E07F19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1C09-C5EB-4C67-8F49-6FEAB92B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275</TotalTime>
  <Pages>3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278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Jean Marcos</cp:lastModifiedBy>
  <cp:revision>62</cp:revision>
  <cp:lastPrinted>2003-08-11T20:30:00Z</cp:lastPrinted>
  <dcterms:created xsi:type="dcterms:W3CDTF">2016-05-11T19:46:00Z</dcterms:created>
  <dcterms:modified xsi:type="dcterms:W3CDTF">2016-05-13T16:25:00Z</dcterms:modified>
</cp:coreProperties>
</file>