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7A6" w:rsidRDefault="005507A6">
      <w:bookmarkStart w:id="0" w:name="_Ref471361557"/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96DEE6" wp14:editId="1CF1DA53">
                <wp:simplePos x="0" y="0"/>
                <wp:positionH relativeFrom="page">
                  <wp:posOffset>195580</wp:posOffset>
                </wp:positionH>
                <wp:positionV relativeFrom="page">
                  <wp:posOffset>306705</wp:posOffset>
                </wp:positionV>
                <wp:extent cx="7168550" cy="10149840"/>
                <wp:effectExtent l="0" t="0" r="0" b="15240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8550" cy="10149840"/>
                          <a:chOff x="0" y="0"/>
                          <a:chExt cx="6323254" cy="9125712"/>
                        </a:xfrm>
                      </wpg:grpSpPr>
                      <wps:wsp>
                        <wps:cNvPr id="5" name="Retângulo 5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Pentágono 6"/>
                        <wps:cNvSpPr/>
                        <wps:spPr>
                          <a:xfrm>
                            <a:off x="0" y="404620"/>
                            <a:ext cx="6323254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25A14" w:rsidRPr="00D147DA" w:rsidRDefault="00E25A14" w:rsidP="005507A6">
                              <w:pPr>
                                <w:pStyle w:val="SemEspaamento"/>
                                <w:ind w:firstLine="7797"/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</w:pP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X</w:t>
                              </w:r>
                              <w:r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-</w:t>
                              </w:r>
                              <w:r w:rsidRPr="00D147DA">
                                <w:rPr>
                                  <w:color w:val="FFFFFF" w:themeColor="background1"/>
                                  <w:sz w:val="44"/>
                                  <w:szCs w:val="44"/>
                                </w:rPr>
                                <w:t>Soft Soluções</w:t>
                              </w: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upo 7"/>
                        <wpg:cNvGrpSpPr/>
                        <wpg:grpSpPr>
                          <a:xfrm>
                            <a:off x="76200" y="4210050"/>
                            <a:ext cx="2057396" cy="4910328"/>
                            <a:chOff x="80645" y="4211812"/>
                            <a:chExt cx="1306271" cy="3121026"/>
                          </a:xfrm>
                        </wpg:grpSpPr>
                        <wpg:grpSp>
                          <wpg:cNvPr id="8" name="Grupo 8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9" name="Forma livre 9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0" name="Forma livre 10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orma livre 11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5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orma livre 20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21" name="Grupo 21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69"/>
                              <a:ext cx="1306271" cy="2505862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22" name="Forma livre 22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orma livre 23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orma livre 24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orma Livre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orma Livre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orma Livre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orma Livre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orma Livre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0" name="Forma Livre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1" name="Forma Livre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2" name="Forma Livre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1E96DEE6" id="Grupo 4" o:spid="_x0000_s1026" style="position:absolute;left:0;text-align:left;margin-left:15.4pt;margin-top:24.15pt;width:564.45pt;height:799.2pt;z-index:-251657216;mso-height-percent:950;mso-position-horizontal-relative:page;mso-position-vertical-relative:page;mso-height-percent:950" coordsize="63232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">
                <v:rect id="Retâ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ágono 6" o:spid="_x0000_s1028" type="#_x0000_t15" style="position:absolute;top:4046;width:63232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" adj="20657" fillcolor="#5b9bd5 [3204]" stroked="f" strokeweight="1pt">
                  <v:textbox inset=",0,14.4pt,0">
                    <w:txbxContent>
                      <w:p w:rsidR="00E25A14" w:rsidRPr="00D147DA" w:rsidRDefault="00E25A14" w:rsidP="005507A6">
                        <w:pPr>
                          <w:pStyle w:val="SemEspaamento"/>
                          <w:ind w:firstLine="7797"/>
                          <w:rPr>
                            <w:color w:val="FFFFFF" w:themeColor="background1"/>
                            <w:sz w:val="44"/>
                            <w:szCs w:val="44"/>
                          </w:rPr>
                        </w:pP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X</w:t>
                        </w:r>
                        <w:r>
                          <w:rPr>
                            <w:color w:val="FFFFFF" w:themeColor="background1"/>
                            <w:sz w:val="44"/>
                            <w:szCs w:val="44"/>
                          </w:rPr>
                          <w:t>-</w:t>
                        </w:r>
                        <w:r w:rsidRPr="00D147DA">
                          <w:rPr>
                            <w:color w:val="FFFFFF" w:themeColor="background1"/>
                            <w:sz w:val="44"/>
                            <w:szCs w:val="44"/>
                          </w:rPr>
                          <w:t>Soft Soluções</w:t>
                        </w:r>
                      </w:p>
                    </w:txbxContent>
                  </v:textbox>
                </v:shape>
                <v:group id="Grupo 7" o:spid="_x0000_s1029" style="position:absolute;left:762;top:42100;width:20573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upo 8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o:lock v:ext="edit" aspectratio="t"/>
                    <v:shape id="Forma livre 9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orma livre 10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orma livre 11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orma livre 12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orma livre 13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orma livre 14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orma livre 15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orma livre 16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orma livre 17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orma livre 18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orma livre 19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orma livre 20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upo 21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o:lock v:ext="edit" aspectratio="t"/>
                    <v:shape id="Forma livre 22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orma livre 23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oQDwwAAANsAAAAPAAAAZHJzL2Rvd25yZXYueG1sRI/disIw&#10;FITvF3yHcARvljWtok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QqaEA8MAAADbAAAADwAA&#10;AAAAAAAAAAAAAAAHAgAAZHJzL2Rvd25yZXYueG1sUEsFBgAAAAADAAMAtwAAAPcCAAAAAA=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orma livre 24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f5hxQAAANsAAAAPAAAAZHJzL2Rvd25yZXYueG1sRI/NawIx&#10;FMTvQv+H8Aq9abYq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BUwf5hxQAAANsAAAAP&#10;AAAAAAAAAAAAAAAAAAcCAABkcnMvZG93bnJldi54bWxQSwUGAAAAAAMAAwC3AAAA+QIAAAAA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:rsidR="005507A6" w:rsidRP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Default="005507A6" w:rsidP="005507A6"/>
    <w:p w:rsidR="005507A6" w:rsidRPr="005507A6" w:rsidRDefault="005507A6" w:rsidP="005507A6"/>
    <w:p w:rsidR="005507A6" w:rsidRDefault="005507A6" w:rsidP="005507A6">
      <w:pPr>
        <w:ind w:right="-995"/>
        <w:jc w:val="right"/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</w:pPr>
      <w:r w:rsidRPr="005507A6">
        <w:rPr>
          <w:rFonts w:asciiTheme="majorHAnsi" w:eastAsiaTheme="majorEastAsia" w:hAnsiTheme="majorHAnsi" w:cstheme="majorBidi"/>
          <w:b/>
          <w:color w:val="262626" w:themeColor="text1" w:themeTint="D9"/>
          <w:sz w:val="96"/>
          <w:szCs w:val="96"/>
        </w:rPr>
        <w:t>My Study Life</w:t>
      </w:r>
    </w:p>
    <w:p w:rsidR="005507A6" w:rsidRDefault="00B01513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  <w:t>Endpoints</w:t>
      </w:r>
    </w:p>
    <w:p w:rsidR="005507A6" w:rsidRPr="005507A6" w:rsidRDefault="005507A6" w:rsidP="005507A6">
      <w:pPr>
        <w:ind w:right="-995"/>
        <w:jc w:val="right"/>
        <w:rPr>
          <w:rFonts w:asciiTheme="minorHAnsi" w:eastAsiaTheme="minorHAnsi" w:hAnsiTheme="minorHAnsi" w:cstheme="minorBidi"/>
          <w:color w:val="404040" w:themeColor="text1" w:themeTint="BF"/>
          <w:sz w:val="32"/>
          <w:szCs w:val="32"/>
          <w:lang w:eastAsia="en-US"/>
        </w:rPr>
      </w:pPr>
      <w:r w:rsidRPr="00CF7CAE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Versão 1.</w:t>
      </w:r>
      <w:r w:rsidR="00B01513">
        <w:rPr>
          <w:rFonts w:asciiTheme="minorHAnsi" w:eastAsiaTheme="minorHAnsi" w:hAnsiTheme="minorHAnsi" w:cstheme="minorBidi"/>
          <w:color w:val="404040" w:themeColor="text1" w:themeTint="BF"/>
          <w:sz w:val="22"/>
          <w:szCs w:val="22"/>
          <w:lang w:eastAsia="en-US"/>
        </w:rPr>
        <w:t>0</w:t>
      </w:r>
    </w:p>
    <w:p w:rsidR="00913F70" w:rsidRPr="005507A6" w:rsidRDefault="005507A6" w:rsidP="005507A6">
      <w:pPr>
        <w:tabs>
          <w:tab w:val="left" w:pos="7965"/>
        </w:tabs>
        <w:sectPr w:rsidR="00913F70" w:rsidRPr="005507A6">
          <w:pgSz w:w="11906" w:h="16838" w:code="9"/>
          <w:pgMar w:top="1134" w:right="1418" w:bottom="2041" w:left="1418" w:header="680" w:footer="680" w:gutter="0"/>
          <w:cols w:space="720"/>
        </w:sectPr>
      </w:pPr>
      <w:r>
        <w:tab/>
      </w:r>
    </w:p>
    <w:p w:rsidR="00913F70" w:rsidRDefault="005571B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3969"/>
        <w:gridCol w:w="2410"/>
      </w:tblGrid>
      <w:tr w:rsidR="00913F70">
        <w:tc>
          <w:tcPr>
            <w:tcW w:w="1418" w:type="dxa"/>
            <w:shd w:val="pct12" w:color="000000" w:fill="FFFFFF"/>
          </w:tcPr>
          <w:p w:rsidR="00913F70" w:rsidRDefault="005571BF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913F70" w:rsidRDefault="005571B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913F70" w:rsidRDefault="005571B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Responsável</w:t>
            </w:r>
          </w:p>
        </w:tc>
      </w:tr>
      <w:tr w:rsidR="00913F70">
        <w:tc>
          <w:tcPr>
            <w:tcW w:w="1418" w:type="dxa"/>
          </w:tcPr>
          <w:p w:rsidR="00913F70" w:rsidRDefault="00550A5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05</w:t>
            </w:r>
            <w:r w:rsidR="008375C5">
              <w:rPr>
                <w:rFonts w:ascii="Arial" w:hAnsi="Arial" w:cs="Arial"/>
                <w:sz w:val="20"/>
              </w:rPr>
              <w:t>/05/2016</w:t>
            </w:r>
          </w:p>
        </w:tc>
        <w:tc>
          <w:tcPr>
            <w:tcW w:w="992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1.0</w:t>
            </w:r>
          </w:p>
        </w:tc>
        <w:tc>
          <w:tcPr>
            <w:tcW w:w="3969" w:type="dxa"/>
          </w:tcPr>
          <w:p w:rsidR="00913F70" w:rsidRDefault="005571B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Criação do documento</w:t>
            </w:r>
          </w:p>
        </w:tc>
        <w:tc>
          <w:tcPr>
            <w:tcW w:w="2410" w:type="dxa"/>
          </w:tcPr>
          <w:p w:rsidR="00913F70" w:rsidRDefault="00B0151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Jean Marcos</w:t>
            </w:r>
          </w:p>
        </w:tc>
      </w:tr>
      <w:tr w:rsidR="00913F70">
        <w:tc>
          <w:tcPr>
            <w:tcW w:w="1418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19/05/2016</w:t>
            </w:r>
          </w:p>
        </w:tc>
        <w:tc>
          <w:tcPr>
            <w:tcW w:w="992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3969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913F70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6B0AAA">
        <w:tc>
          <w:tcPr>
            <w:tcW w:w="1418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20/05/16</w:t>
            </w:r>
          </w:p>
        </w:tc>
        <w:tc>
          <w:tcPr>
            <w:tcW w:w="992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3969" w:type="dxa"/>
          </w:tcPr>
          <w:p w:rsidR="006B0AAA" w:rsidRDefault="005274A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Padronização</w:t>
            </w:r>
            <w:r w:rsidR="006B0AAA">
              <w:rPr>
                <w:rFonts w:ascii="Arial" w:hAnsi="Arial" w:cs="Arial"/>
                <w:sz w:val="20"/>
              </w:rPr>
              <w:t xml:space="preserve"> e atualização de rotas</w:t>
            </w:r>
          </w:p>
        </w:tc>
        <w:tc>
          <w:tcPr>
            <w:tcW w:w="2410" w:type="dxa"/>
          </w:tcPr>
          <w:p w:rsidR="006B0AAA" w:rsidRDefault="006B0AAA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Bruno Messias</w:t>
            </w:r>
          </w:p>
        </w:tc>
      </w:tr>
      <w:tr w:rsidR="00771537">
        <w:tc>
          <w:tcPr>
            <w:tcW w:w="1418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31/05/16</w:t>
            </w:r>
          </w:p>
        </w:tc>
        <w:tc>
          <w:tcPr>
            <w:tcW w:w="992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3969" w:type="dxa"/>
          </w:tcPr>
          <w:p w:rsid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771537" w:rsidRPr="00771537" w:rsidRDefault="00771537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Michel Berigo</w:t>
            </w:r>
          </w:p>
        </w:tc>
      </w:tr>
      <w:tr w:rsidR="00577D05">
        <w:tc>
          <w:tcPr>
            <w:tcW w:w="1418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03/06/2016</w:t>
            </w:r>
          </w:p>
        </w:tc>
        <w:tc>
          <w:tcPr>
            <w:tcW w:w="992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3969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Adição de rotas</w:t>
            </w:r>
          </w:p>
        </w:tc>
        <w:tc>
          <w:tcPr>
            <w:tcW w:w="2410" w:type="dxa"/>
          </w:tcPr>
          <w:p w:rsidR="00577D05" w:rsidRDefault="00577D0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Tiago Damascena</w:t>
            </w:r>
          </w:p>
        </w:tc>
      </w:tr>
    </w:tbl>
    <w:p w:rsidR="00913F70" w:rsidRDefault="00913F70"/>
    <w:p w:rsidR="00550A5F" w:rsidRDefault="00550A5F">
      <w:pPr>
        <w:sectPr w:rsidR="00550A5F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p w:rsidR="00550A5F" w:rsidRPr="00550A5F" w:rsidRDefault="00B01513" w:rsidP="00550A5F">
      <w:pPr>
        <w:pStyle w:val="Ttulo1"/>
        <w:rPr>
          <w:szCs w:val="24"/>
        </w:rPr>
      </w:pPr>
      <w:r>
        <w:lastRenderedPageBreak/>
        <w:t>Endpoints</w:t>
      </w:r>
    </w:p>
    <w:p w:rsidR="00550A5F" w:rsidRPr="00550A5F" w:rsidRDefault="00550A5F" w:rsidP="00550A5F">
      <w:pPr>
        <w:spacing w:before="0" w:after="0"/>
        <w:jc w:val="left"/>
        <w:rPr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B01513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B0151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 w:rsidRPr="00B01513">
              <w:rPr>
                <w:rFonts w:ascii="Times New Roman" w:hAnsi="Times New Roman" w:cs="Times New Roman"/>
                <w:b/>
                <w:iCs/>
              </w:rPr>
              <w:t>Rota 01</w:t>
            </w:r>
          </w:p>
        </w:tc>
      </w:tr>
      <w:bookmarkEnd w:id="0"/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DD71AE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A primeira página da aplicação contém a tela de login.</w:t>
            </w:r>
          </w:p>
        </w:tc>
      </w:tr>
      <w:tr w:rsidR="00B01513" w:rsidRPr="00B01513" w:rsidTr="00B01513">
        <w:tc>
          <w:tcPr>
            <w:tcW w:w="2547" w:type="dxa"/>
          </w:tcPr>
          <w:p w:rsidR="00B01513" w:rsidRPr="00B01513" w:rsidRDefault="00B01513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B01513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loginError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02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577D05">
              <w:rPr>
                <w:rFonts w:ascii="Times New Roman" w:hAnsi="Times New Roman" w:cs="Times New Roman"/>
                <w:iCs/>
              </w:rPr>
              <w:t>register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contém o formulário de cadastro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newUserError – String que descreve possíveis erros de Login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B01513" w:rsidRPr="00B01513" w:rsidTr="00404CD8">
        <w:tc>
          <w:tcPr>
            <w:tcW w:w="9060" w:type="dxa"/>
            <w:gridSpan w:val="2"/>
            <w:shd w:val="clear" w:color="auto" w:fill="AEAAAA" w:themeFill="background2" w:themeFillShade="BF"/>
          </w:tcPr>
          <w:p w:rsidR="00B01513" w:rsidRPr="00B01513" w:rsidRDefault="00B01513" w:rsidP="00404CD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03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B01513" w:rsidRPr="00B01513" w:rsidRDefault="00E17701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 w:rsidR="003C1190">
              <w:rPr>
                <w:rFonts w:ascii="Times New Roman" w:hAnsi="Times New Roman" w:cs="Times New Roman"/>
                <w:iCs/>
              </w:rPr>
              <w:t>newUser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B01513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</w:t>
            </w:r>
            <w:r w:rsidR="006B0AAA">
              <w:rPr>
                <w:rFonts w:ascii="Times New Roman" w:hAnsi="Times New Roman" w:cs="Times New Roman"/>
                <w:iCs/>
              </w:rPr>
              <w:t>envia dados referentes ao cadastro, os dados são redirecionados para o LoginController</w:t>
            </w:r>
          </w:p>
        </w:tc>
      </w:tr>
      <w:tr w:rsidR="00B01513" w:rsidRPr="00B01513" w:rsidTr="00404CD8">
        <w:tc>
          <w:tcPr>
            <w:tcW w:w="2547" w:type="dxa"/>
          </w:tcPr>
          <w:p w:rsidR="00B01513" w:rsidRPr="00B01513" w:rsidRDefault="00B01513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B01513" w:rsidRPr="00B01513" w:rsidRDefault="006B0AAA" w:rsidP="00404CD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B01513" w:rsidRDefault="00B01513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6B0AAA" w:rsidRPr="00B01513" w:rsidTr="00082C7A">
        <w:tc>
          <w:tcPr>
            <w:tcW w:w="9060" w:type="dxa"/>
            <w:gridSpan w:val="2"/>
            <w:shd w:val="clear" w:color="auto" w:fill="AEAAAA" w:themeFill="background2" w:themeFillShade="BF"/>
          </w:tcPr>
          <w:p w:rsidR="006B0AAA" w:rsidRPr="00B01513" w:rsidRDefault="006B0AAA" w:rsidP="00082C7A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04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6B0AAA" w:rsidRPr="00B01513" w:rsidRDefault="006B0AAA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/code/public/</w:t>
            </w:r>
            <w:r>
              <w:rPr>
                <w:rFonts w:ascii="Times New Roman" w:hAnsi="Times New Roman" w:cs="Times New Roman"/>
                <w:iCs/>
              </w:rPr>
              <w:t>loginUser”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ao login, os dados são redirecionados para o LoginController</w:t>
            </w:r>
          </w:p>
        </w:tc>
      </w:tr>
      <w:tr w:rsidR="006B0AAA" w:rsidRPr="00B01513" w:rsidTr="00082C7A">
        <w:tc>
          <w:tcPr>
            <w:tcW w:w="2547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6B0AAA" w:rsidRPr="00B01513" w:rsidRDefault="006B0AAA" w:rsidP="00082C7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6B0AAA" w:rsidRDefault="006B0AA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05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“..code/public/logout”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Página relacionada ao botão logout.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06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“..code/public/home”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F31165" w:rsidRDefault="00F31165" w:rsidP="00577D05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Após o sucesso de login ou cadastro o usuário é redirecionado para a página Home.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07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“..code/public/userNotLogged”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acesso negado a uma funcionalidade.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577D0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577D05" w:rsidRPr="00B01513" w:rsidRDefault="00577D0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08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577D05" w:rsidRPr="00F3116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“..code/public/settings”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577D05" w:rsidRPr="00577D05" w:rsidRDefault="00577D05" w:rsidP="00577D0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de configuração da conta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577D05" w:rsidRPr="00B01513" w:rsidTr="002F03BE">
        <w:tc>
          <w:tcPr>
            <w:tcW w:w="2547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77D05" w:rsidRPr="00B01513" w:rsidRDefault="00577D0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>settingsFeedback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577D05" w:rsidRDefault="00577D0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09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changeName”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nome,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10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changeEmail”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email,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11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changePassword”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troca de senha, os dados são redirecionados para o SettingsController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3C1190" w:rsidRPr="00B01513" w:rsidTr="00C439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3C1190" w:rsidRPr="00B01513" w:rsidRDefault="00F31165" w:rsidP="00C439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12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3C1190" w:rsidRPr="00B01513" w:rsidRDefault="003C1190" w:rsidP="006B0AA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</w:t>
            </w:r>
            <w:r w:rsidR="006B0AAA">
              <w:rPr>
                <w:rFonts w:ascii="Times New Roman" w:hAnsi="Times New Roman" w:cs="Times New Roman"/>
                <w:iCs/>
              </w:rPr>
              <w:t>../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6B0AAA">
              <w:rPr>
                <w:rFonts w:ascii="Times New Roman" w:hAnsi="Times New Roman" w:cs="Times New Roman"/>
                <w:iCs/>
              </w:rPr>
              <w:t>deleteUser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Pagina relacionada ao botão Excluir Conta</w:t>
            </w:r>
            <w:r w:rsidR="003C1190">
              <w:rPr>
                <w:rFonts w:ascii="Times New Roman" w:hAnsi="Times New Roman" w:cs="Times New Roman"/>
                <w:iCs/>
              </w:rPr>
              <w:t xml:space="preserve"> </w:t>
            </w:r>
          </w:p>
        </w:tc>
      </w:tr>
      <w:tr w:rsidR="003C1190" w:rsidRPr="00B01513" w:rsidTr="00C43919">
        <w:tc>
          <w:tcPr>
            <w:tcW w:w="2547" w:type="dxa"/>
          </w:tcPr>
          <w:p w:rsidR="003C1190" w:rsidRPr="00B01513" w:rsidRDefault="003C1190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3C1190" w:rsidRPr="00B01513" w:rsidRDefault="006B0AAA" w:rsidP="00C439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3C1190" w:rsidRDefault="003C1190" w:rsidP="00B01513">
      <w:pPr>
        <w:outlineLvl w:val="0"/>
        <w:rPr>
          <w:iCs/>
        </w:rPr>
      </w:pPr>
    </w:p>
    <w:p w:rsidR="005A5438" w:rsidRDefault="005A5438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2F03BE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13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schedule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 lista de anos letivos, semestres letivos e disciplinas desse usuário</w:t>
            </w:r>
            <w:r w:rsidRPr="00577D05">
              <w:rPr>
                <w:rFonts w:ascii="Times New Roman" w:hAnsi="Times New Roman" w:cs="Times New Roman"/>
                <w:iCs/>
              </w:rPr>
              <w:t>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schedule</w:t>
            </w:r>
            <w:r w:rsidRPr="00577D05">
              <w:rPr>
                <w:rFonts w:ascii="Times New Roman" w:hAnsi="Times New Roman" w:cs="Times New Roman"/>
                <w:iCs/>
              </w:rPr>
              <w:t>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14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newSchoolYear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envia dados referentes a criação de ano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15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newSchoolTerm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{yearID}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</w:t>
            </w:r>
            <w:r w:rsidR="00491B91">
              <w:rPr>
                <w:rFonts w:ascii="Times New Roman" w:hAnsi="Times New Roman" w:cs="Times New Roman"/>
                <w:iCs/>
              </w:rPr>
              <w:t xml:space="preserve">a </w:t>
            </w:r>
            <w:r>
              <w:rPr>
                <w:rFonts w:ascii="Times New Roman" w:hAnsi="Times New Roman" w:cs="Times New Roman"/>
                <w:iCs/>
              </w:rPr>
              <w:t>criação de semestre letivo, os dados são redirecionados para o ScheduleController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F31165" w:rsidRPr="00B01513" w:rsidRDefault="005A5438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yearID – id do ano letivo a que esse semestre pertence.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F31165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F31165" w:rsidRPr="00B01513" w:rsidRDefault="00F31165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16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F31165" w:rsidRPr="00F3116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</w:rPr>
              <w:t>“..code/public/</w:t>
            </w:r>
            <w:r>
              <w:rPr>
                <w:rFonts w:ascii="Times New Roman" w:hAnsi="Times New Roman" w:cs="Times New Roman"/>
                <w:iCs/>
              </w:rPr>
              <w:t>subject</w:t>
            </w:r>
            <w:r w:rsidR="00491B91">
              <w:rPr>
                <w:rFonts w:ascii="Times New Roman" w:hAnsi="Times New Roman" w:cs="Times New Roman"/>
                <w:iCs/>
              </w:rPr>
              <w:t>/{subject_id}</w:t>
            </w:r>
            <w:r w:rsidRPr="00F31165"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F31165" w:rsidRPr="00577D05" w:rsidRDefault="00F31165" w:rsidP="00F31165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as informações de uma disciplina.</w:t>
            </w:r>
          </w:p>
        </w:tc>
      </w:tr>
      <w:tr w:rsidR="00F31165" w:rsidRPr="00B01513" w:rsidTr="002F03BE">
        <w:tc>
          <w:tcPr>
            <w:tcW w:w="2547" w:type="dxa"/>
          </w:tcPr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491B91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ser exibida.</w:t>
            </w:r>
          </w:p>
          <w:p w:rsidR="00F31165" w:rsidRDefault="00F31165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</w:t>
            </w:r>
            <w:r>
              <w:rPr>
                <w:rFonts w:ascii="Times New Roman" w:hAnsi="Times New Roman" w:cs="Times New Roman"/>
                <w:iCs/>
              </w:rPr>
              <w:t xml:space="preserve"> – Objeto da disciplina.</w:t>
            </w:r>
          </w:p>
          <w:p w:rsidR="00F31165" w:rsidRPr="00B01513" w:rsidRDefault="00F31165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F31165">
              <w:rPr>
                <w:rFonts w:ascii="Times New Roman" w:hAnsi="Times New Roman" w:cs="Times New Roman"/>
                <w:iCs/>
                <w:u w:val="single"/>
              </w:rPr>
              <w:t>subjectFeedback</w:t>
            </w:r>
            <w:r>
              <w:rPr>
                <w:rFonts w:ascii="Times New Roman" w:hAnsi="Times New Roman" w:cs="Times New Roman"/>
                <w:iCs/>
              </w:rPr>
              <w:t xml:space="preserve"> – String que devolve informações para a interface.</w:t>
            </w:r>
          </w:p>
        </w:tc>
      </w:tr>
    </w:tbl>
    <w:p w:rsidR="00F31165" w:rsidRDefault="00F31165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17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newSchedule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170DD4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horário de aula,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170DD4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esse horário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170DD4" w:rsidRPr="00B01513" w:rsidTr="00ED5139">
        <w:tc>
          <w:tcPr>
            <w:tcW w:w="9060" w:type="dxa"/>
            <w:gridSpan w:val="2"/>
            <w:shd w:val="clear" w:color="auto" w:fill="AEAAAA" w:themeFill="background2" w:themeFillShade="BF"/>
          </w:tcPr>
          <w:p w:rsidR="00170DD4" w:rsidRPr="00B01513" w:rsidRDefault="00170DD4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lastRenderedPageBreak/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18</w:t>
            </w:r>
          </w:p>
        </w:tc>
      </w:tr>
      <w:tr w:rsidR="00170DD4" w:rsidRPr="00B01513" w:rsidTr="00ED5139">
        <w:tc>
          <w:tcPr>
            <w:tcW w:w="2547" w:type="dxa"/>
          </w:tcPr>
          <w:p w:rsidR="00170DD4" w:rsidRPr="00B01513" w:rsidRDefault="00170DD4" w:rsidP="00ED513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170DD4" w:rsidRPr="00B01513" w:rsidRDefault="00170DD4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="00491B91">
              <w:rPr>
                <w:rFonts w:ascii="Times New Roman" w:hAnsi="Times New Roman" w:cs="Times New Roman"/>
                <w:iCs/>
              </w:rPr>
              <w:t>newTask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ED5139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tarefas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ED5139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tarefa pertence.</w:t>
            </w:r>
          </w:p>
        </w:tc>
      </w:tr>
    </w:tbl>
    <w:p w:rsidR="00170DD4" w:rsidRDefault="00170DD4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19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newExam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5A5438">
              <w:rPr>
                <w:rFonts w:ascii="Times New Roman" w:hAnsi="Times New Roman" w:cs="Times New Roman"/>
                <w:iCs/>
              </w:rPr>
              <w:t>{subject_id}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provas de uma disciplina, os dados são redirecionados para o 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SubjectController</w:t>
            </w:r>
          </w:p>
        </w:tc>
      </w:tr>
      <w:tr w:rsidR="005A5438" w:rsidRPr="00B01513" w:rsidTr="002F03BE">
        <w:tc>
          <w:tcPr>
            <w:tcW w:w="2547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subject_id – id da disciplina a qual essa prova pertence.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20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recoveryPassword/</w:t>
            </w:r>
            <w:r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577D05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77D05">
              <w:rPr>
                <w:rFonts w:ascii="Times New Roman" w:hAnsi="Times New Roman" w:cs="Times New Roman"/>
                <w:iCs/>
              </w:rPr>
              <w:t xml:space="preserve">Página </w:t>
            </w:r>
            <w:r>
              <w:rPr>
                <w:rFonts w:ascii="Times New Roman" w:hAnsi="Times New Roman" w:cs="Times New Roman"/>
                <w:iCs/>
              </w:rPr>
              <w:t>que exibe o formulário para redefinição de senha.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Default="005A5438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  <w:p w:rsidR="005A5438" w:rsidRPr="00B01513" w:rsidRDefault="005A5438" w:rsidP="005A5438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5A5438">
              <w:rPr>
                <w:rFonts w:ascii="Times New Roman" w:hAnsi="Times New Roman" w:cs="Times New Roman"/>
                <w:iCs/>
              </w:rPr>
              <w:t>errorRecoveryPassword</w:t>
            </w:r>
            <w:r>
              <w:rPr>
                <w:rFonts w:ascii="Times New Roman" w:hAnsi="Times New Roman" w:cs="Times New Roman"/>
                <w:iCs/>
              </w:rPr>
              <w:t xml:space="preserve"> - String que descreve possíveis erros de recuperação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21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requestRecoveryPassword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solicitação de recuperação de senha, os dados são redirecionados para o </w:t>
            </w:r>
            <w:r>
              <w:rPr>
                <w:rFonts w:ascii="Times New Roman" w:hAnsi="Times New Roman" w:cs="Times New Roman"/>
                <w:iCs/>
                <w:u w:val="single"/>
              </w:rPr>
              <w:t>Login</w:t>
            </w:r>
            <w:r w:rsidRPr="00491B91">
              <w:rPr>
                <w:rFonts w:ascii="Times New Roman" w:hAnsi="Times New Roman" w:cs="Times New Roman"/>
                <w:iCs/>
                <w:u w:val="single"/>
              </w:rPr>
              <w:t>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491B91" w:rsidRPr="00B01513" w:rsidTr="002F03BE">
        <w:tc>
          <w:tcPr>
            <w:tcW w:w="9060" w:type="dxa"/>
            <w:gridSpan w:val="2"/>
            <w:shd w:val="clear" w:color="auto" w:fill="AEAAAA" w:themeFill="background2" w:themeFillShade="BF"/>
          </w:tcPr>
          <w:p w:rsidR="00491B91" w:rsidRPr="00B01513" w:rsidRDefault="00491B91" w:rsidP="005A5438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Rota </w:t>
            </w:r>
            <w:r w:rsidR="005A5438">
              <w:rPr>
                <w:rFonts w:ascii="Times New Roman" w:hAnsi="Times New Roman" w:cs="Times New Roman"/>
                <w:b/>
                <w:iCs/>
              </w:rPr>
              <w:t>22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491B91">
              <w:rPr>
                <w:rFonts w:ascii="Times New Roman" w:hAnsi="Times New Roman" w:cs="Times New Roman"/>
                <w:iCs/>
              </w:rPr>
              <w:t>passwordChanged</w:t>
            </w:r>
            <w:r w:rsidR="005A5438">
              <w:rPr>
                <w:rFonts w:ascii="Times New Roman" w:hAnsi="Times New Roman" w:cs="Times New Roman"/>
                <w:iCs/>
              </w:rPr>
              <w:t>/</w:t>
            </w:r>
            <w:r w:rsidR="005A5438" w:rsidRPr="00491B91">
              <w:rPr>
                <w:rFonts w:ascii="Times New Roman" w:hAnsi="Times New Roman" w:cs="Times New Roman"/>
                <w:iCs/>
              </w:rPr>
              <w:t>{unique_key}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491B91" w:rsidRPr="00B01513" w:rsidRDefault="00491B91" w:rsidP="00491B91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redefinição de senha, os dados são redirecionados para o </w:t>
            </w:r>
            <w:r w:rsidRPr="00491B91">
              <w:rPr>
                <w:rFonts w:ascii="Times New Roman" w:hAnsi="Times New Roman" w:cs="Times New Roman"/>
                <w:iCs/>
              </w:rPr>
              <w:t>LoginController</w:t>
            </w:r>
          </w:p>
        </w:tc>
      </w:tr>
      <w:tr w:rsidR="00491B91" w:rsidRPr="00B01513" w:rsidTr="002F03BE">
        <w:tc>
          <w:tcPr>
            <w:tcW w:w="2547" w:type="dxa"/>
          </w:tcPr>
          <w:p w:rsidR="00491B91" w:rsidRPr="00B01513" w:rsidRDefault="00491B91" w:rsidP="002F03BE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491B91" w:rsidRPr="005A5438" w:rsidRDefault="005A5438" w:rsidP="002F03BE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 w:rsidRPr="00491B91">
              <w:rPr>
                <w:rFonts w:ascii="Times New Roman" w:hAnsi="Times New Roman" w:cs="Times New Roman"/>
                <w:iCs/>
              </w:rPr>
              <w:t>unique_key</w:t>
            </w:r>
            <w:r>
              <w:rPr>
                <w:rFonts w:ascii="Times New Roman" w:hAnsi="Times New Roman" w:cs="Times New Roman"/>
                <w:iCs/>
              </w:rPr>
              <w:t xml:space="preserve"> – chave única de redefinição de senha.</w:t>
            </w:r>
          </w:p>
        </w:tc>
      </w:tr>
    </w:tbl>
    <w:p w:rsidR="00491B91" w:rsidRDefault="00491B91" w:rsidP="00B01513">
      <w:pPr>
        <w:outlineLvl w:val="0"/>
        <w:rPr>
          <w:iCs/>
        </w:rPr>
      </w:pPr>
    </w:p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0E096A" w:rsidRPr="00B01513" w:rsidTr="00781673">
        <w:tc>
          <w:tcPr>
            <w:tcW w:w="9060" w:type="dxa"/>
            <w:gridSpan w:val="2"/>
            <w:shd w:val="clear" w:color="auto" w:fill="AEAAAA" w:themeFill="background2" w:themeFillShade="BF"/>
          </w:tcPr>
          <w:p w:rsidR="000E096A" w:rsidRPr="00B01513" w:rsidRDefault="000E096A" w:rsidP="00781673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23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0E096A">
              <w:rPr>
                <w:rFonts w:ascii="Times New Roman" w:hAnsi="Times New Roman" w:cs="Times New Roman"/>
                <w:iCs/>
              </w:rPr>
              <w:t>/newSubject/{schoolTermID}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0E096A" w:rsidRPr="00B01513" w:rsidRDefault="000E096A" w:rsidP="000E096A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Página que envia dados referentes a criação de Disciplinas, os </w:t>
            </w:r>
            <w:r>
              <w:rPr>
                <w:rFonts w:ascii="Times New Roman" w:hAnsi="Times New Roman" w:cs="Times New Roman"/>
                <w:iCs/>
              </w:rPr>
              <w:lastRenderedPageBreak/>
              <w:t>dados são redirecionados para ScheduleController.</w:t>
            </w:r>
          </w:p>
        </w:tc>
      </w:tr>
      <w:tr w:rsidR="000E096A" w:rsidRPr="00B01513" w:rsidTr="00781673">
        <w:tc>
          <w:tcPr>
            <w:tcW w:w="2547" w:type="dxa"/>
          </w:tcPr>
          <w:p w:rsidR="000E096A" w:rsidRPr="00B01513" w:rsidRDefault="000E096A" w:rsidP="00781673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0E096A" w:rsidRPr="005A5438" w:rsidRDefault="000E096A" w:rsidP="00781673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schoolTermID – Chave estrangeira referente ao semestre letivo.</w:t>
            </w:r>
          </w:p>
        </w:tc>
      </w:tr>
    </w:tbl>
    <w:p w:rsidR="000E096A" w:rsidRDefault="000E096A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24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fbLogin”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que se logar/cadastrar com o facebook, e o redireciona para a pagina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25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>
              <w:rPr>
                <w:rFonts w:ascii="Times New Roman" w:hAnsi="Times New Roman" w:cs="Times New Roman"/>
                <w:iCs/>
              </w:rPr>
              <w:t>fbCallback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que recebe os dados de login do Facebook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D87707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D87707" w:rsidRPr="00B01513" w:rsidTr="00846BC9">
        <w:tc>
          <w:tcPr>
            <w:tcW w:w="9060" w:type="dxa"/>
            <w:gridSpan w:val="2"/>
            <w:shd w:val="clear" w:color="auto" w:fill="AEAAAA" w:themeFill="background2" w:themeFillShade="BF"/>
          </w:tcPr>
          <w:p w:rsidR="00D87707" w:rsidRPr="00B01513" w:rsidRDefault="00D87707" w:rsidP="00846BC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26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code/public/</w:t>
            </w:r>
            <w:r w:rsidRPr="00D87707">
              <w:rPr>
                <w:rFonts w:ascii="Times New Roman" w:hAnsi="Times New Roman" w:cs="Times New Roman"/>
                <w:iCs/>
              </w:rPr>
              <w:t>fbInputPassword/{</w:t>
            </w:r>
            <w:r>
              <w:rPr>
                <w:rFonts w:ascii="Times New Roman" w:hAnsi="Times New Roman" w:cs="Times New Roman"/>
                <w:iCs/>
              </w:rPr>
              <w:t>userEmail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D87707" w:rsidRPr="00B01513" w:rsidRDefault="00D87707" w:rsidP="00D87707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Página chamada quando o usuário se cadastra com a facebook e o redireciona para uma página com uma nova senha</w:t>
            </w:r>
          </w:p>
        </w:tc>
      </w:tr>
      <w:tr w:rsidR="00D87707" w:rsidRPr="00B01513" w:rsidTr="00846BC9">
        <w:tc>
          <w:tcPr>
            <w:tcW w:w="2547" w:type="dxa"/>
          </w:tcPr>
          <w:p w:rsidR="00D87707" w:rsidRPr="00B01513" w:rsidRDefault="00D87707" w:rsidP="00846BC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D87707" w:rsidRPr="005A5438" w:rsidRDefault="00B539DE" w:rsidP="00846BC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userEmail – Atributo para identificação do usuário</w:t>
            </w:r>
            <w:r w:rsidR="00D87707"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D87707" w:rsidRDefault="00D87707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27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/getYears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Retorna os Anos Letivos de um usuário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156F1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Não se aplica</w:t>
            </w:r>
            <w:bookmarkStart w:id="1" w:name="_GoBack"/>
            <w:bookmarkEnd w:id="1"/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28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>
              <w:rPr>
                <w:rFonts w:ascii="Times New Roman" w:hAnsi="Times New Roman" w:cs="Times New Roman"/>
                <w:iCs/>
              </w:rPr>
              <w:t>code/public</w:t>
            </w:r>
            <w:r w:rsidRPr="00D87707">
              <w:rPr>
                <w:rFonts w:ascii="Times New Roman" w:hAnsi="Times New Roman" w:cs="Times New Roman"/>
                <w:iCs/>
              </w:rPr>
              <w:t>/</w:t>
            </w:r>
            <w:r>
              <w:rPr>
                <w:rFonts w:ascii="Times New Roman" w:hAnsi="Times New Roman" w:cs="Times New Roman"/>
                <w:iCs/>
              </w:rPr>
              <w:t>getTerms/</w:t>
            </w:r>
            <w:r w:rsidRPr="00D87707">
              <w:rPr>
                <w:rFonts w:ascii="Times New Roman" w:hAnsi="Times New Roman" w:cs="Times New Roman"/>
                <w:iCs/>
              </w:rPr>
              <w:t>{</w:t>
            </w:r>
            <w:r>
              <w:rPr>
                <w:rFonts w:ascii="Times New Roman" w:hAnsi="Times New Roman" w:cs="Times New Roman"/>
                <w:iCs/>
              </w:rPr>
              <w:t>yearId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os </w:t>
            </w:r>
            <w:r>
              <w:rPr>
                <w:rFonts w:ascii="Times New Roman" w:hAnsi="Times New Roman" w:cs="Times New Roman"/>
                <w:iCs/>
              </w:rPr>
              <w:t>Semestres</w:t>
            </w:r>
            <w:r>
              <w:rPr>
                <w:rFonts w:ascii="Times New Roman" w:hAnsi="Times New Roman" w:cs="Times New Roman"/>
                <w:iCs/>
              </w:rPr>
              <w:t xml:space="preserve"> Letivos de um </w:t>
            </w:r>
            <w:r>
              <w:rPr>
                <w:rFonts w:ascii="Times New Roman" w:hAnsi="Times New Roman" w:cs="Times New Roman"/>
                <w:iCs/>
              </w:rPr>
              <w:t>ano</w:t>
            </w:r>
            <w:r>
              <w:rPr>
                <w:rFonts w:ascii="Times New Roman" w:hAnsi="Times New Roman" w:cs="Times New Roman"/>
                <w:iCs/>
              </w:rPr>
              <w:t xml:space="preserve"> através de uma resposta 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 xml:space="preserve">yearId </w:t>
            </w:r>
            <w:r>
              <w:rPr>
                <w:rFonts w:ascii="Times New Roman" w:hAnsi="Times New Roman" w:cs="Times New Roman"/>
                <w:iCs/>
              </w:rPr>
              <w:t xml:space="preserve"> – </w:t>
            </w:r>
            <w:r>
              <w:rPr>
                <w:rFonts w:ascii="Times New Roman" w:hAnsi="Times New Roman" w:cs="Times New Roman"/>
                <w:iCs/>
              </w:rPr>
              <w:t>Id do ano letivo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777FA9" w:rsidRDefault="00777FA9" w:rsidP="00B01513">
      <w:pPr>
        <w:outlineLvl w:val="0"/>
        <w:rPr>
          <w:i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6513"/>
      </w:tblGrid>
      <w:tr w:rsidR="00777FA9" w:rsidRPr="00B01513" w:rsidTr="00156F19">
        <w:tc>
          <w:tcPr>
            <w:tcW w:w="9060" w:type="dxa"/>
            <w:gridSpan w:val="2"/>
            <w:shd w:val="clear" w:color="auto" w:fill="AEAAAA" w:themeFill="background2" w:themeFillShade="BF"/>
          </w:tcPr>
          <w:p w:rsidR="00777FA9" w:rsidRPr="00B01513" w:rsidRDefault="00777FA9" w:rsidP="00156F19">
            <w:pPr>
              <w:jc w:val="center"/>
              <w:outlineLvl w:val="0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Rota 29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Endereço rota: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>“..</w:t>
            </w:r>
            <w:r w:rsidRPr="00DD71AE">
              <w:rPr>
                <w:rFonts w:ascii="Times New Roman" w:hAnsi="Times New Roman" w:cs="Times New Roman"/>
                <w:iCs/>
              </w:rPr>
              <w:t>code/public</w:t>
            </w:r>
            <w:r>
              <w:rPr>
                <w:rFonts w:ascii="Times New Roman" w:hAnsi="Times New Roman" w:cs="Times New Roman"/>
                <w:iCs/>
              </w:rPr>
              <w:t>/getSubjects</w:t>
            </w:r>
            <w:r w:rsidRPr="00D87707">
              <w:rPr>
                <w:rFonts w:ascii="Times New Roman" w:hAnsi="Times New Roman" w:cs="Times New Roman"/>
                <w:iCs/>
              </w:rPr>
              <w:t>/{</w:t>
            </w:r>
            <w:r>
              <w:rPr>
                <w:rFonts w:ascii="Times New Roman" w:hAnsi="Times New Roman" w:cs="Times New Roman"/>
                <w:iCs/>
              </w:rPr>
              <w:t>termId</w:t>
            </w:r>
            <w:r w:rsidRPr="00D87707">
              <w:rPr>
                <w:rFonts w:ascii="Times New Roman" w:hAnsi="Times New Roman" w:cs="Times New Roman"/>
                <w:iCs/>
              </w:rPr>
              <w:t>}</w:t>
            </w:r>
            <w:r>
              <w:rPr>
                <w:rFonts w:ascii="Times New Roman" w:hAnsi="Times New Roman" w:cs="Times New Roman"/>
                <w:iCs/>
              </w:rPr>
              <w:t>”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t>Descrição:</w:t>
            </w:r>
          </w:p>
        </w:tc>
        <w:tc>
          <w:tcPr>
            <w:tcW w:w="6513" w:type="dxa"/>
          </w:tcPr>
          <w:p w:rsidR="00777FA9" w:rsidRPr="00B01513" w:rsidRDefault="00777FA9" w:rsidP="00777FA9">
            <w:pPr>
              <w:outlineLvl w:val="0"/>
              <w:rPr>
                <w:rFonts w:ascii="Times New Roman" w:hAnsi="Times New Roman" w:cs="Times New Roman"/>
                <w:iCs/>
              </w:rPr>
            </w:pPr>
            <w:r>
              <w:rPr>
                <w:rFonts w:ascii="Times New Roman" w:hAnsi="Times New Roman" w:cs="Times New Roman"/>
                <w:iCs/>
              </w:rPr>
              <w:t xml:space="preserve">Retorna </w:t>
            </w:r>
            <w:r>
              <w:rPr>
                <w:rFonts w:ascii="Times New Roman" w:hAnsi="Times New Roman" w:cs="Times New Roman"/>
                <w:iCs/>
              </w:rPr>
              <w:t>as disciplinas</w:t>
            </w:r>
            <w:r>
              <w:rPr>
                <w:rFonts w:ascii="Times New Roman" w:hAnsi="Times New Roman" w:cs="Times New Roman"/>
                <w:iCs/>
              </w:rPr>
              <w:t xml:space="preserve"> de um </w:t>
            </w:r>
            <w:r>
              <w:rPr>
                <w:rFonts w:ascii="Times New Roman" w:hAnsi="Times New Roman" w:cs="Times New Roman"/>
                <w:iCs/>
              </w:rPr>
              <w:t>semestre</w:t>
            </w:r>
            <w:r>
              <w:rPr>
                <w:rFonts w:ascii="Times New Roman" w:hAnsi="Times New Roman" w:cs="Times New Roman"/>
                <w:iCs/>
              </w:rPr>
              <w:t xml:space="preserve"> através de uma resposta </w:t>
            </w:r>
            <w:r>
              <w:rPr>
                <w:rFonts w:ascii="Times New Roman" w:hAnsi="Times New Roman" w:cs="Times New Roman"/>
                <w:iCs/>
              </w:rPr>
              <w:lastRenderedPageBreak/>
              <w:t>Json</w:t>
            </w:r>
          </w:p>
        </w:tc>
      </w:tr>
      <w:tr w:rsidR="00777FA9" w:rsidRPr="00B01513" w:rsidTr="00156F19">
        <w:tc>
          <w:tcPr>
            <w:tcW w:w="2547" w:type="dxa"/>
          </w:tcPr>
          <w:p w:rsidR="00777FA9" w:rsidRPr="00B01513" w:rsidRDefault="00777FA9" w:rsidP="00156F19">
            <w:pPr>
              <w:outlineLvl w:val="0"/>
              <w:rPr>
                <w:rFonts w:ascii="Times New Roman" w:hAnsi="Times New Roman" w:cs="Times New Roman"/>
                <w:iCs/>
              </w:rPr>
            </w:pPr>
            <w:r w:rsidRPr="00B01513">
              <w:rPr>
                <w:rFonts w:ascii="Times New Roman" w:hAnsi="Times New Roman" w:cs="Times New Roman"/>
                <w:iCs/>
              </w:rPr>
              <w:lastRenderedPageBreak/>
              <w:t>Parâmetros:</w:t>
            </w:r>
          </w:p>
        </w:tc>
        <w:tc>
          <w:tcPr>
            <w:tcW w:w="6513" w:type="dxa"/>
          </w:tcPr>
          <w:p w:rsidR="00777FA9" w:rsidRPr="005A5438" w:rsidRDefault="00777FA9" w:rsidP="00777FA9">
            <w:pPr>
              <w:outlineLvl w:val="0"/>
              <w:rPr>
                <w:rFonts w:ascii="Times New Roman" w:hAnsi="Times New Roman" w:cs="Times New Roman"/>
                <w:iCs/>
                <w:u w:val="single"/>
              </w:rPr>
            </w:pPr>
            <w:r>
              <w:rPr>
                <w:rFonts w:ascii="Times New Roman" w:hAnsi="Times New Roman" w:cs="Times New Roman"/>
                <w:iCs/>
              </w:rPr>
              <w:t>termId</w:t>
            </w:r>
            <w:r>
              <w:rPr>
                <w:rFonts w:ascii="Times New Roman" w:hAnsi="Times New Roman" w:cs="Times New Roman"/>
                <w:iCs/>
              </w:rPr>
              <w:t xml:space="preserve"> – </w:t>
            </w:r>
            <w:r>
              <w:rPr>
                <w:rFonts w:ascii="Times New Roman" w:hAnsi="Times New Roman" w:cs="Times New Roman"/>
                <w:iCs/>
              </w:rPr>
              <w:t>Id do semestre letivo</w:t>
            </w:r>
            <w:r>
              <w:rPr>
                <w:rFonts w:ascii="Times New Roman" w:hAnsi="Times New Roman" w:cs="Times New Roman"/>
                <w:iCs/>
              </w:rPr>
              <w:t>.</w:t>
            </w:r>
          </w:p>
        </w:tc>
      </w:tr>
    </w:tbl>
    <w:p w:rsidR="00777FA9" w:rsidRPr="00B01513" w:rsidRDefault="00777FA9" w:rsidP="00B01513">
      <w:pPr>
        <w:outlineLvl w:val="0"/>
        <w:rPr>
          <w:iCs/>
        </w:rPr>
      </w:pPr>
    </w:p>
    <w:sectPr w:rsidR="00777FA9" w:rsidRPr="00B01513">
      <w:headerReference w:type="default" r:id="rId8"/>
      <w:footerReference w:type="default" r:id="rId9"/>
      <w:pgSz w:w="11906" w:h="16838" w:code="9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43A0" w:rsidRDefault="00AE43A0">
      <w:pPr>
        <w:spacing w:before="0" w:after="0"/>
      </w:pPr>
      <w:r>
        <w:separator/>
      </w:r>
    </w:p>
  </w:endnote>
  <w:endnote w:type="continuationSeparator" w:id="0">
    <w:p w:rsidR="00AE43A0" w:rsidRDefault="00AE43A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E25A14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:rsidR="00E25A14" w:rsidRDefault="00550A5F">
          <w:pPr>
            <w:pStyle w:val="Rodap"/>
            <w:rPr>
              <w:snapToGrid w:val="0"/>
              <w:lang w:eastAsia="en-US"/>
            </w:rPr>
          </w:pPr>
          <w:r>
            <w:rPr>
              <w:snapToGrid w:val="0"/>
              <w:lang w:eastAsia="en-US"/>
            </w:rPr>
            <w:t>Histórias de Usuário</w:t>
          </w:r>
        </w:p>
        <w:p w:rsidR="00E25A14" w:rsidRDefault="00E25A14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 w:rsidR="00550A5F" w:rsidRPr="00550A5F">
            <w:rPr>
              <w:snapToGrid w:val="0"/>
              <w:lang w:eastAsia="en-US"/>
            </w:rPr>
            <w:t>MSL_HU_HistoriasDeUsuario.docx</w:t>
          </w:r>
        </w:p>
      </w:tc>
      <w:tc>
        <w:tcPr>
          <w:tcW w:w="4783" w:type="dxa"/>
          <w:tcBorders>
            <w:top w:val="single" w:sz="4" w:space="0" w:color="auto"/>
          </w:tcBorders>
        </w:tcPr>
        <w:p w:rsidR="00E25A14" w:rsidRDefault="00E25A14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777FA9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777FA9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E25A14">
      <w:trPr>
        <w:cantSplit/>
        <w:trHeight w:val="367"/>
      </w:trPr>
      <w:tc>
        <w:tcPr>
          <w:tcW w:w="4503" w:type="dxa"/>
          <w:vMerge/>
        </w:tcPr>
        <w:p w:rsidR="00E25A14" w:rsidRDefault="00E25A14">
          <w:pPr>
            <w:pStyle w:val="Rodap"/>
          </w:pPr>
        </w:p>
      </w:tc>
      <w:tc>
        <w:tcPr>
          <w:tcW w:w="4783" w:type="dxa"/>
          <w:vAlign w:val="bottom"/>
        </w:tcPr>
        <w:p w:rsidR="00E25A14" w:rsidRDefault="00E25A14">
          <w:pPr>
            <w:pStyle w:val="Rodap"/>
            <w:jc w:val="right"/>
          </w:pPr>
          <w:r>
            <w:t xml:space="preserve">Última Atualização: </w:t>
          </w:r>
          <w:fldSimple w:instr=" SAVEDATE  \* MERGEFORMAT ">
            <w:r w:rsidR="00777FA9">
              <w:rPr>
                <w:noProof/>
              </w:rPr>
              <w:t>15/06/2016 19:32:00</w:t>
            </w:r>
          </w:fldSimple>
          <w:r>
            <w:t>h</w:t>
          </w:r>
        </w:p>
      </w:tc>
    </w:tr>
  </w:tbl>
  <w:p w:rsidR="00E25A14" w:rsidRDefault="00E25A1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43A0" w:rsidRDefault="00AE43A0">
      <w:pPr>
        <w:spacing w:before="0" w:after="0"/>
      </w:pPr>
      <w:r>
        <w:separator/>
      </w:r>
    </w:p>
  </w:footnote>
  <w:footnote w:type="continuationSeparator" w:id="0">
    <w:p w:rsidR="00AE43A0" w:rsidRDefault="00AE43A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5A14" w:rsidRDefault="00E25A14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0A5501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8307A"/>
    <w:multiLevelType w:val="hybridMultilevel"/>
    <w:tmpl w:val="CAE410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73AB9"/>
    <w:multiLevelType w:val="hybridMultilevel"/>
    <w:tmpl w:val="0242FC6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9B97D82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1B663F49"/>
    <w:multiLevelType w:val="hybridMultilevel"/>
    <w:tmpl w:val="144629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25844"/>
    <w:multiLevelType w:val="hybridMultilevel"/>
    <w:tmpl w:val="518AB1F8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1C8847EE"/>
    <w:multiLevelType w:val="hybridMultilevel"/>
    <w:tmpl w:val="7898BF6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1F897286"/>
    <w:multiLevelType w:val="hybridMultilevel"/>
    <w:tmpl w:val="61522306"/>
    <w:lvl w:ilvl="0" w:tplc="F296E5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11E3209"/>
    <w:multiLevelType w:val="hybridMultilevel"/>
    <w:tmpl w:val="63D2C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643AC0"/>
    <w:multiLevelType w:val="hybridMultilevel"/>
    <w:tmpl w:val="536CC24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297"/>
    <w:multiLevelType w:val="hybridMultilevel"/>
    <w:tmpl w:val="CFA2EE94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3506B1"/>
    <w:multiLevelType w:val="hybridMultilevel"/>
    <w:tmpl w:val="D1B0EEC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9274D"/>
    <w:multiLevelType w:val="hybridMultilevel"/>
    <w:tmpl w:val="C48E02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B4877"/>
    <w:multiLevelType w:val="hybridMultilevel"/>
    <w:tmpl w:val="D53289D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EF587D"/>
    <w:multiLevelType w:val="hybridMultilevel"/>
    <w:tmpl w:val="F9249B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EC0AB5"/>
    <w:multiLevelType w:val="hybridMultilevel"/>
    <w:tmpl w:val="6152230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E221D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6652C7"/>
    <w:multiLevelType w:val="hybridMultilevel"/>
    <w:tmpl w:val="AF70CB4A"/>
    <w:lvl w:ilvl="0" w:tplc="809AF3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04215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5889C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E2DFB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4B0EB7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F244DB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AB485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2EAD3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814DF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A258CF"/>
    <w:multiLevelType w:val="hybridMultilevel"/>
    <w:tmpl w:val="CFA2EE94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F83864"/>
    <w:multiLevelType w:val="hybridMultilevel"/>
    <w:tmpl w:val="CE5657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4C406D97"/>
    <w:multiLevelType w:val="hybridMultilevel"/>
    <w:tmpl w:val="24B6C9CE"/>
    <w:lvl w:ilvl="0" w:tplc="296A1066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865BE4"/>
    <w:multiLevelType w:val="hybridMultilevel"/>
    <w:tmpl w:val="61522306"/>
    <w:lvl w:ilvl="0" w:tplc="BDE221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5F05147E"/>
    <w:multiLevelType w:val="hybridMultilevel"/>
    <w:tmpl w:val="F9249BDC"/>
    <w:lvl w:ilvl="0" w:tplc="BC14BAE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12787"/>
    <w:multiLevelType w:val="multilevel"/>
    <w:tmpl w:val="4378CE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7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F3A4AA9"/>
    <w:multiLevelType w:val="hybridMultilevel"/>
    <w:tmpl w:val="E20215FA"/>
    <w:lvl w:ilvl="0" w:tplc="595CB016">
      <w:start w:val="1"/>
      <w:numFmt w:val="decimal"/>
      <w:lvlText w:val="HU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D9614B"/>
    <w:multiLevelType w:val="hybridMultilevel"/>
    <w:tmpl w:val="61522306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2" w15:restartNumberingAfterBreak="0">
    <w:nsid w:val="76B24DC7"/>
    <w:multiLevelType w:val="hybridMultilevel"/>
    <w:tmpl w:val="2AB85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6961C2"/>
    <w:multiLevelType w:val="hybridMultilevel"/>
    <w:tmpl w:val="4B148B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F0990"/>
    <w:multiLevelType w:val="hybridMultilevel"/>
    <w:tmpl w:val="000ABEF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10"/>
  </w:num>
  <w:num w:numId="4">
    <w:abstractNumId w:val="8"/>
  </w:num>
  <w:num w:numId="5">
    <w:abstractNumId w:val="37"/>
  </w:num>
  <w:num w:numId="6">
    <w:abstractNumId w:val="1"/>
  </w:num>
  <w:num w:numId="7">
    <w:abstractNumId w:val="29"/>
  </w:num>
  <w:num w:numId="8">
    <w:abstractNumId w:val="4"/>
  </w:num>
  <w:num w:numId="9">
    <w:abstractNumId w:val="41"/>
  </w:num>
  <w:num w:numId="10">
    <w:abstractNumId w:val="16"/>
  </w:num>
  <w:num w:numId="11">
    <w:abstractNumId w:val="34"/>
  </w:num>
  <w:num w:numId="12">
    <w:abstractNumId w:val="38"/>
  </w:num>
  <w:num w:numId="13">
    <w:abstractNumId w:val="0"/>
  </w:num>
  <w:num w:numId="14">
    <w:abstractNumId w:val="15"/>
  </w:num>
  <w:num w:numId="15">
    <w:abstractNumId w:val="33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13"/>
  </w:num>
  <w:num w:numId="23">
    <w:abstractNumId w:val="26"/>
  </w:num>
  <w:num w:numId="24">
    <w:abstractNumId w:val="14"/>
  </w:num>
  <w:num w:numId="25">
    <w:abstractNumId w:val="21"/>
  </w:num>
  <w:num w:numId="26">
    <w:abstractNumId w:val="44"/>
  </w:num>
  <w:num w:numId="27">
    <w:abstractNumId w:val="5"/>
  </w:num>
  <w:num w:numId="28">
    <w:abstractNumId w:val="28"/>
  </w:num>
  <w:num w:numId="29">
    <w:abstractNumId w:val="9"/>
  </w:num>
  <w:num w:numId="30">
    <w:abstractNumId w:val="17"/>
  </w:num>
  <w:num w:numId="31">
    <w:abstractNumId w:val="32"/>
  </w:num>
  <w:num w:numId="32">
    <w:abstractNumId w:val="40"/>
  </w:num>
  <w:num w:numId="33">
    <w:abstractNumId w:val="36"/>
  </w:num>
  <w:num w:numId="34">
    <w:abstractNumId w:val="12"/>
  </w:num>
  <w:num w:numId="35">
    <w:abstractNumId w:val="25"/>
  </w:num>
  <w:num w:numId="36">
    <w:abstractNumId w:val="19"/>
  </w:num>
  <w:num w:numId="37">
    <w:abstractNumId w:val="24"/>
  </w:num>
  <w:num w:numId="38">
    <w:abstractNumId w:val="35"/>
  </w:num>
  <w:num w:numId="39">
    <w:abstractNumId w:val="23"/>
  </w:num>
  <w:num w:numId="40">
    <w:abstractNumId w:val="7"/>
  </w:num>
  <w:num w:numId="41">
    <w:abstractNumId w:val="20"/>
  </w:num>
  <w:num w:numId="42">
    <w:abstractNumId w:val="27"/>
  </w:num>
  <w:num w:numId="43">
    <w:abstractNumId w:val="31"/>
  </w:num>
  <w:num w:numId="44">
    <w:abstractNumId w:val="22"/>
  </w:num>
  <w:num w:numId="45">
    <w:abstractNumId w:val="11"/>
  </w:num>
  <w:num w:numId="46">
    <w:abstractNumId w:val="18"/>
  </w:num>
  <w:num w:numId="47">
    <w:abstractNumId w:val="6"/>
  </w:num>
  <w:num w:numId="48">
    <w:abstractNumId w:val="43"/>
  </w:num>
  <w:num w:numId="49">
    <w:abstractNumId w:val="42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422"/>
    <w:rsid w:val="00021118"/>
    <w:rsid w:val="00036B2B"/>
    <w:rsid w:val="000911F2"/>
    <w:rsid w:val="000E096A"/>
    <w:rsid w:val="000E39D9"/>
    <w:rsid w:val="00101CAB"/>
    <w:rsid w:val="001301B0"/>
    <w:rsid w:val="001509B1"/>
    <w:rsid w:val="00170DD4"/>
    <w:rsid w:val="001938CD"/>
    <w:rsid w:val="001A4882"/>
    <w:rsid w:val="001A7A92"/>
    <w:rsid w:val="001C3237"/>
    <w:rsid w:val="001E7B47"/>
    <w:rsid w:val="002B2AD1"/>
    <w:rsid w:val="002E55F2"/>
    <w:rsid w:val="00310DF5"/>
    <w:rsid w:val="003561CA"/>
    <w:rsid w:val="003C1190"/>
    <w:rsid w:val="0043483F"/>
    <w:rsid w:val="00491B91"/>
    <w:rsid w:val="004A336E"/>
    <w:rsid w:val="004E7BEF"/>
    <w:rsid w:val="005112F6"/>
    <w:rsid w:val="005274A0"/>
    <w:rsid w:val="005305FD"/>
    <w:rsid w:val="005369B9"/>
    <w:rsid w:val="00541E11"/>
    <w:rsid w:val="005507A6"/>
    <w:rsid w:val="00550A5F"/>
    <w:rsid w:val="005571BF"/>
    <w:rsid w:val="00560143"/>
    <w:rsid w:val="00577D05"/>
    <w:rsid w:val="005A5438"/>
    <w:rsid w:val="005A7818"/>
    <w:rsid w:val="005B63A2"/>
    <w:rsid w:val="006073EF"/>
    <w:rsid w:val="00632F64"/>
    <w:rsid w:val="006343C8"/>
    <w:rsid w:val="006454EC"/>
    <w:rsid w:val="006A589E"/>
    <w:rsid w:val="006B0AAA"/>
    <w:rsid w:val="006F15FD"/>
    <w:rsid w:val="00771537"/>
    <w:rsid w:val="00777FA9"/>
    <w:rsid w:val="00787689"/>
    <w:rsid w:val="00816D65"/>
    <w:rsid w:val="008375C5"/>
    <w:rsid w:val="00883E7F"/>
    <w:rsid w:val="00913F70"/>
    <w:rsid w:val="009C0692"/>
    <w:rsid w:val="009C1CDA"/>
    <w:rsid w:val="009F7430"/>
    <w:rsid w:val="00A3667B"/>
    <w:rsid w:val="00A429C7"/>
    <w:rsid w:val="00A43563"/>
    <w:rsid w:val="00A56D09"/>
    <w:rsid w:val="00A73422"/>
    <w:rsid w:val="00A92A3F"/>
    <w:rsid w:val="00AB038F"/>
    <w:rsid w:val="00AC7D15"/>
    <w:rsid w:val="00AE43A0"/>
    <w:rsid w:val="00B01513"/>
    <w:rsid w:val="00B1013D"/>
    <w:rsid w:val="00B539DE"/>
    <w:rsid w:val="00B72CDB"/>
    <w:rsid w:val="00B96127"/>
    <w:rsid w:val="00BC7D3B"/>
    <w:rsid w:val="00C36F51"/>
    <w:rsid w:val="00C675AA"/>
    <w:rsid w:val="00CA2CDB"/>
    <w:rsid w:val="00CB5C94"/>
    <w:rsid w:val="00CC7C45"/>
    <w:rsid w:val="00CE0F9D"/>
    <w:rsid w:val="00CF059E"/>
    <w:rsid w:val="00CF7CAE"/>
    <w:rsid w:val="00D05F81"/>
    <w:rsid w:val="00D608C0"/>
    <w:rsid w:val="00D86C47"/>
    <w:rsid w:val="00D87707"/>
    <w:rsid w:val="00DB3BD9"/>
    <w:rsid w:val="00DD71AE"/>
    <w:rsid w:val="00DF7548"/>
    <w:rsid w:val="00E17701"/>
    <w:rsid w:val="00E25A14"/>
    <w:rsid w:val="00E26EE4"/>
    <w:rsid w:val="00EA0AB1"/>
    <w:rsid w:val="00F000F8"/>
    <w:rsid w:val="00F13020"/>
    <w:rsid w:val="00F31165"/>
    <w:rsid w:val="00F40832"/>
    <w:rsid w:val="00F8364E"/>
    <w:rsid w:val="00F86D93"/>
    <w:rsid w:val="00FA6DCA"/>
    <w:rsid w:val="00FF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28F9E3B"/>
  <w15:docId w15:val="{BE4CC3C4-E0D9-4EA4-BEF9-0BD493F4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CC7C45"/>
    <w:pPr>
      <w:tabs>
        <w:tab w:val="left" w:pos="1200"/>
        <w:tab w:val="right" w:leader="dot" w:pos="9060"/>
      </w:tabs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styleId="Textodenotaderodap">
    <w:name w:val="footnote text"/>
    <w:basedOn w:val="Normal"/>
    <w:semiHidden/>
    <w:rPr>
      <w:sz w:val="20"/>
    </w:rPr>
  </w:style>
  <w:style w:type="character" w:styleId="Refdenotaderodap">
    <w:name w:val="footnote reference"/>
    <w:basedOn w:val="Fontepargpadro"/>
    <w:semiHidden/>
    <w:rPr>
      <w:vertAlign w:val="superscript"/>
    </w:rPr>
  </w:style>
  <w:style w:type="paragraph" w:customStyle="1" w:styleId="tabela">
    <w:name w:val="tabela"/>
    <w:basedOn w:val="Normal"/>
    <w:pPr>
      <w:jc w:val="left"/>
    </w:pPr>
    <w:rPr>
      <w:rFonts w:ascii="Arial" w:hAnsi="Arial"/>
      <w:sz w:val="20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Standard">
    <w:name w:val="Standard"/>
    <w:pPr>
      <w:autoSpaceDE w:val="0"/>
      <w:autoSpaceDN w:val="0"/>
      <w:adjustRightInd w:val="0"/>
    </w:pPr>
    <w:rPr>
      <w:rFonts w:ascii="Times" w:hAnsi="Times"/>
      <w:szCs w:val="24"/>
    </w:rPr>
  </w:style>
  <w:style w:type="paragraph" w:styleId="Legenda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SemEspaamento">
    <w:name w:val="No Spacing"/>
    <w:link w:val="SemEspaamentoChar"/>
    <w:uiPriority w:val="1"/>
    <w:qFormat/>
    <w:rsid w:val="005507A6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507A6"/>
    <w:rPr>
      <w:rFonts w:asciiTheme="minorHAnsi" w:eastAsiaTheme="minorEastAsia" w:hAnsiTheme="minorHAnsi" w:cstheme="minorBidi"/>
      <w:sz w:val="22"/>
      <w:szCs w:val="22"/>
    </w:rPr>
  </w:style>
  <w:style w:type="paragraph" w:customStyle="1" w:styleId="TsNormal">
    <w:name w:val="TsNormal"/>
    <w:basedOn w:val="Normal"/>
    <w:rsid w:val="00D608C0"/>
    <w:pPr>
      <w:widowControl w:val="0"/>
      <w:tabs>
        <w:tab w:val="left" w:pos="1036"/>
      </w:tabs>
      <w:autoSpaceDE w:val="0"/>
      <w:autoSpaceDN w:val="0"/>
      <w:spacing w:before="0" w:after="0" w:line="240" w:lineRule="atLeast"/>
      <w:ind w:firstLine="284"/>
      <w:jc w:val="left"/>
    </w:pPr>
    <w:rPr>
      <w:rFonts w:ascii="Tahoma" w:hAnsi="Tahoma" w:cs="Tahoma"/>
      <w:snapToGrid w:val="0"/>
      <w:sz w:val="20"/>
      <w:lang w:eastAsia="en-US"/>
    </w:rPr>
  </w:style>
  <w:style w:type="table" w:styleId="Tabelacomgrade">
    <w:name w:val="Table Grid"/>
    <w:basedOn w:val="Tabelanormal"/>
    <w:uiPriority w:val="39"/>
    <w:rsid w:val="00F000F8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B72CD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0A5F"/>
    <w:pPr>
      <w:spacing w:before="100" w:beforeAutospacing="1" w:after="100" w:afterAutospacing="1"/>
      <w:jc w:val="left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2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1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5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47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9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09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20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9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9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74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.NET\pilotos\qualiti\QMetricCSharp\PlanejamentoGerenciamento\PlanoProjetoi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23915E-6FB4-4F83-A03F-DA776F3DC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PlanoProjetoi.dot</Template>
  <TotalTime>445</TotalTime>
  <Pages>8</Pages>
  <Words>1005</Words>
  <Characters>5431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 </Company>
  <LinksUpToDate>false</LinksUpToDate>
  <CharactersWithSpaces>6424</CharactersWithSpaces>
  <SharedDoc>false</SharedDoc>
  <HLinks>
    <vt:vector size="270" baseType="variant">
      <vt:variant>
        <vt:i4>524403</vt:i4>
      </vt:variant>
      <vt:variant>
        <vt:i4>252</vt:i4>
      </vt:variant>
      <vt:variant>
        <vt:i4>0</vt:i4>
      </vt:variant>
      <vt:variant>
        <vt:i4>5</vt:i4>
      </vt:variant>
      <vt:variant>
        <vt:lpwstr>mailto:alms@cin.ufpe.br</vt:lpwstr>
      </vt:variant>
      <vt:variant>
        <vt:lpwstr/>
      </vt:variant>
      <vt:variant>
        <vt:i4>1835063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_Toc48386269</vt:lpwstr>
      </vt:variant>
      <vt:variant>
        <vt:i4>1900599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_Toc48386268</vt:lpwstr>
      </vt:variant>
      <vt:variant>
        <vt:i4>1179703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_Toc48386267</vt:lpwstr>
      </vt:variant>
      <vt:variant>
        <vt:i4>1245239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_Toc48386266</vt:lpwstr>
      </vt:variant>
      <vt:variant>
        <vt:i4>1048631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_Toc48386265</vt:lpwstr>
      </vt:variant>
      <vt:variant>
        <vt:i4>1114167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_Toc48386264</vt:lpwstr>
      </vt:variant>
      <vt:variant>
        <vt:i4>1441847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_Toc48386263</vt:lpwstr>
      </vt:variant>
      <vt:variant>
        <vt:i4>1507383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_Toc48386262</vt:lpwstr>
      </vt:variant>
      <vt:variant>
        <vt:i4>1310775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_Toc48386261</vt:lpwstr>
      </vt:variant>
      <vt:variant>
        <vt:i4>1376311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_Toc48386260</vt:lpwstr>
      </vt:variant>
      <vt:variant>
        <vt:i4>1835060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_Toc48386259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_Toc48386258</vt:lpwstr>
      </vt:variant>
      <vt:variant>
        <vt:i4>1179700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_Toc48386257</vt:lpwstr>
      </vt:variant>
      <vt:variant>
        <vt:i4>1245236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_Toc48386256</vt:lpwstr>
      </vt:variant>
      <vt:variant>
        <vt:i4>1048628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_Toc48386255</vt:lpwstr>
      </vt:variant>
      <vt:variant>
        <vt:i4>1114164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_Toc48386254</vt:lpwstr>
      </vt:variant>
      <vt:variant>
        <vt:i4>1441844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_Toc48386253</vt:lpwstr>
      </vt:variant>
      <vt:variant>
        <vt:i4>1507380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_Toc48386252</vt:lpwstr>
      </vt:variant>
      <vt:variant>
        <vt:i4>1310772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_Toc48386251</vt:lpwstr>
      </vt:variant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_Toc48386250</vt:lpwstr>
      </vt:variant>
      <vt:variant>
        <vt:i4>1835061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_Toc48386249</vt:lpwstr>
      </vt:variant>
      <vt:variant>
        <vt:i4>1900597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_Toc48386248</vt:lpwstr>
      </vt:variant>
      <vt:variant>
        <vt:i4>1179701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_Toc48386247</vt:lpwstr>
      </vt:variant>
      <vt:variant>
        <vt:i4>1245237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_Toc48386246</vt:lpwstr>
      </vt:variant>
      <vt:variant>
        <vt:i4>1048629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_Toc48386245</vt:lpwstr>
      </vt:variant>
      <vt:variant>
        <vt:i4>1114165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_Toc48386244</vt:lpwstr>
      </vt:variant>
      <vt:variant>
        <vt:i4>1441845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_Toc48386243</vt:lpwstr>
      </vt:variant>
      <vt:variant>
        <vt:i4>1507381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_Toc48386242</vt:lpwstr>
      </vt:variant>
      <vt:variant>
        <vt:i4>1310773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_Toc48386241</vt:lpwstr>
      </vt:variant>
      <vt:variant>
        <vt:i4>1376309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_Toc48386240</vt:lpwstr>
      </vt:variant>
      <vt:variant>
        <vt:i4>1835058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_Toc48386239</vt:lpwstr>
      </vt:variant>
      <vt:variant>
        <vt:i4>1900594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_Toc48386238</vt:lpwstr>
      </vt:variant>
      <vt:variant>
        <vt:i4>1179698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_Toc48386237</vt:lpwstr>
      </vt:variant>
      <vt:variant>
        <vt:i4>1245234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_Toc48386236</vt:lpwstr>
      </vt:variant>
      <vt:variant>
        <vt:i4>1048626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_Toc48386235</vt:lpwstr>
      </vt:variant>
      <vt:variant>
        <vt:i4>1114162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_Toc48386234</vt:lpwstr>
      </vt:variant>
      <vt:variant>
        <vt:i4>1441842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_Toc48386233</vt:lpwstr>
      </vt:variant>
      <vt:variant>
        <vt:i4>1507378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_Toc48386232</vt:lpwstr>
      </vt:variant>
      <vt:variant>
        <vt:i4>1310770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_Toc48386231</vt:lpwstr>
      </vt:variant>
      <vt:variant>
        <vt:i4>1376306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_Toc48386230</vt:lpwstr>
      </vt:variant>
      <vt:variant>
        <vt:i4>7864352</vt:i4>
      </vt:variant>
      <vt:variant>
        <vt:i4>0</vt:i4>
      </vt:variant>
      <vt:variant>
        <vt:i4>0</vt:i4>
      </vt:variant>
      <vt:variant>
        <vt:i4>5</vt:i4>
      </vt:variant>
      <vt:variant>
        <vt:lpwstr>http://www.qualiti.com.br/</vt:lpwstr>
      </vt:variant>
      <vt:variant>
        <vt:lpwstr/>
      </vt:variant>
      <vt:variant>
        <vt:i4>6553650</vt:i4>
      </vt:variant>
      <vt:variant>
        <vt:i4>1045</vt:i4>
      </vt:variant>
      <vt:variant>
        <vt:i4>1025</vt:i4>
      </vt:variant>
      <vt:variant>
        <vt:i4>1</vt:i4>
      </vt:variant>
      <vt:variant>
        <vt:lpwstr>Logo CTXML for docs</vt:lpwstr>
      </vt:variant>
      <vt:variant>
        <vt:lpwstr/>
      </vt:variant>
      <vt:variant>
        <vt:i4>1048633</vt:i4>
      </vt:variant>
      <vt:variant>
        <vt:i4>1048</vt:i4>
      </vt:variant>
      <vt:variant>
        <vt:i4>1026</vt:i4>
      </vt:variant>
      <vt:variant>
        <vt:i4>1</vt:i4>
      </vt:variant>
      <vt:variant>
        <vt:lpwstr>logo_qualiti</vt:lpwstr>
      </vt:variant>
      <vt:variant>
        <vt:lpwstr/>
      </vt:variant>
      <vt:variant>
        <vt:i4>8192085</vt:i4>
      </vt:variant>
      <vt:variant>
        <vt:i4>7356</vt:i4>
      </vt:variant>
      <vt:variant>
        <vt:i4>1027</vt:i4>
      </vt:variant>
      <vt:variant>
        <vt:i4>1</vt:i4>
      </vt:variant>
      <vt:variant>
        <vt:lpwstr>D:\Qualiti\pro.net\pro.net\imagens\atividades\ambienteGerenciaConfiguracao\nomeacaoBuild.gif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 </dc:subject>
  <dc:creator>aml</dc:creator>
  <cp:keywords/>
  <cp:lastModifiedBy>Tiago Damascena</cp:lastModifiedBy>
  <cp:revision>70</cp:revision>
  <cp:lastPrinted>2003-08-11T20:30:00Z</cp:lastPrinted>
  <dcterms:created xsi:type="dcterms:W3CDTF">2016-05-11T19:46:00Z</dcterms:created>
  <dcterms:modified xsi:type="dcterms:W3CDTF">2016-06-16T18:45:00Z</dcterms:modified>
</cp:coreProperties>
</file>